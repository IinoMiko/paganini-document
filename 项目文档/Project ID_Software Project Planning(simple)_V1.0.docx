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502"/>
        <w:gridCol w:w="2148"/>
        <w:gridCol w:w="3336"/>
      </w:tblGrid>
      <w:tr w:rsidR="00D90FA9" w14:paraId="361E97A9" w14:textId="77777777">
        <w:trPr>
          <w:cantSplit/>
          <w:trHeight w:val="267"/>
          <w:jc w:val="center"/>
        </w:trPr>
        <w:tc>
          <w:tcPr>
            <w:tcW w:w="5650" w:type="dxa"/>
            <w:gridSpan w:val="2"/>
            <w:vAlign w:val="center"/>
          </w:tcPr>
          <w:p w14:paraId="6742AE12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项目名称</w:t>
            </w:r>
          </w:p>
          <w:p w14:paraId="041CD723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</w:t>
            </w:r>
            <w:r>
              <w:rPr>
                <w:rFonts w:ascii="Times New Roman" w:hAnsi="Times New Roman" w:hint="eastAsia"/>
                <w:sz w:val="24"/>
                <w:szCs w:val="24"/>
              </w:rPr>
              <w:t>oject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name</w:t>
            </w:r>
          </w:p>
        </w:tc>
        <w:tc>
          <w:tcPr>
            <w:tcW w:w="3336" w:type="dxa"/>
            <w:vAlign w:val="center"/>
          </w:tcPr>
          <w:p w14:paraId="61761116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密级</w:t>
            </w:r>
          </w:p>
          <w:p w14:paraId="097A5BC0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>onfidentiality level</w:t>
            </w:r>
          </w:p>
        </w:tc>
      </w:tr>
      <w:tr w:rsidR="00D90FA9" w14:paraId="6669BE80" w14:textId="77777777">
        <w:trPr>
          <w:cantSplit/>
          <w:trHeight w:val="239"/>
          <w:jc w:val="center"/>
        </w:trPr>
        <w:tc>
          <w:tcPr>
            <w:tcW w:w="5650" w:type="dxa"/>
            <w:gridSpan w:val="2"/>
            <w:vAlign w:val="center"/>
          </w:tcPr>
          <w:p w14:paraId="4EAD101A" w14:textId="1C0C98F3" w:rsidR="00D90FA9" w:rsidRDefault="00D307D2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互联网音乐平台</w:t>
            </w:r>
          </w:p>
        </w:tc>
        <w:tc>
          <w:tcPr>
            <w:tcW w:w="3336" w:type="dxa"/>
            <w:vAlign w:val="center"/>
          </w:tcPr>
          <w:p w14:paraId="604F89E3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仅供收件方查阅</w:t>
            </w:r>
          </w:p>
        </w:tc>
      </w:tr>
      <w:tr w:rsidR="00D90FA9" w14:paraId="62BE0623" w14:textId="77777777">
        <w:trPr>
          <w:cantSplit/>
          <w:trHeight w:val="631"/>
          <w:jc w:val="center"/>
        </w:trPr>
        <w:tc>
          <w:tcPr>
            <w:tcW w:w="3502" w:type="dxa"/>
            <w:tcBorders>
              <w:bottom w:val="single" w:sz="6" w:space="0" w:color="000000"/>
              <w:right w:val="single" w:sz="4" w:space="0" w:color="auto"/>
            </w:tcBorders>
            <w:vAlign w:val="center"/>
          </w:tcPr>
          <w:p w14:paraId="01BE2A11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项目编号</w:t>
            </w:r>
          </w:p>
          <w:p w14:paraId="7760816C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hint="eastAsia"/>
                <w:sz w:val="24"/>
                <w:szCs w:val="24"/>
              </w:rPr>
              <w:t>roject ID</w:t>
            </w:r>
          </w:p>
        </w:tc>
        <w:tc>
          <w:tcPr>
            <w:tcW w:w="2148" w:type="dxa"/>
            <w:tcBorders>
              <w:left w:val="single" w:sz="4" w:space="0" w:color="auto"/>
              <w:bottom w:val="single" w:sz="6" w:space="0" w:color="000000"/>
            </w:tcBorders>
            <w:vAlign w:val="center"/>
          </w:tcPr>
          <w:p w14:paraId="4C5215BB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版本</w:t>
            </w:r>
          </w:p>
          <w:p w14:paraId="04187D54" w14:textId="77777777" w:rsidR="00D90FA9" w:rsidRDefault="00D90FA9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336" w:type="dxa"/>
            <w:tcBorders>
              <w:bottom w:val="single" w:sz="4" w:space="0" w:color="auto"/>
            </w:tcBorders>
            <w:vAlign w:val="center"/>
          </w:tcPr>
          <w:p w14:paraId="3A8CC38D" w14:textId="77777777" w:rsidR="00D90FA9" w:rsidRDefault="00D90FA9">
            <w:pPr>
              <w:pStyle w:val="af1"/>
              <w:widowControl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文档编号</w:t>
            </w:r>
          </w:p>
          <w:p w14:paraId="4536CF5D" w14:textId="77777777" w:rsidR="00D90FA9" w:rsidRDefault="00D90FA9">
            <w:pPr>
              <w:pStyle w:val="af1"/>
              <w:widowControl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Arial" w:hint="eastAsia"/>
                <w:sz w:val="24"/>
                <w:szCs w:val="24"/>
              </w:rPr>
              <w:t xml:space="preserve">Document </w:t>
            </w:r>
            <w:r>
              <w:rPr>
                <w:rFonts w:ascii="Times New Roman" w:hAnsi="Times New Roman" w:cs="Arial"/>
                <w:sz w:val="24"/>
                <w:szCs w:val="24"/>
              </w:rPr>
              <w:t>code</w:t>
            </w:r>
          </w:p>
        </w:tc>
      </w:tr>
      <w:tr w:rsidR="00D90FA9" w14:paraId="5BDEC542" w14:textId="77777777">
        <w:trPr>
          <w:cantSplit/>
          <w:trHeight w:val="239"/>
          <w:jc w:val="center"/>
        </w:trPr>
        <w:tc>
          <w:tcPr>
            <w:tcW w:w="3502" w:type="dxa"/>
            <w:tcBorders>
              <w:right w:val="single" w:sz="4" w:space="0" w:color="auto"/>
            </w:tcBorders>
            <w:vAlign w:val="center"/>
          </w:tcPr>
          <w:p w14:paraId="2EFE6760" w14:textId="77777777" w:rsidR="00D90FA9" w:rsidRDefault="00D90FA9">
            <w:pPr>
              <w:pStyle w:val="af1"/>
              <w:widowControl/>
              <w:rPr>
                <w:sz w:val="24"/>
                <w:szCs w:val="24"/>
              </w:rPr>
            </w:pPr>
          </w:p>
        </w:tc>
        <w:tc>
          <w:tcPr>
            <w:tcW w:w="2148" w:type="dxa"/>
            <w:tcBorders>
              <w:left w:val="single" w:sz="4" w:space="0" w:color="auto"/>
            </w:tcBorders>
            <w:vAlign w:val="center"/>
          </w:tcPr>
          <w:p w14:paraId="70D08E9C" w14:textId="2E855030" w:rsidR="00D90FA9" w:rsidRDefault="00D307D2">
            <w:pPr>
              <w:pStyle w:val="af1"/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336" w:type="dxa"/>
            <w:tcBorders>
              <w:top w:val="single" w:sz="4" w:space="0" w:color="auto"/>
            </w:tcBorders>
            <w:vAlign w:val="center"/>
          </w:tcPr>
          <w:p w14:paraId="0BFBF47B" w14:textId="77777777" w:rsidR="00D90FA9" w:rsidRDefault="00D90FA9">
            <w:pPr>
              <w:widowControl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ID_SPP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002</w:t>
            </w:r>
          </w:p>
        </w:tc>
      </w:tr>
    </w:tbl>
    <w:p w14:paraId="0C42661F" w14:textId="77777777" w:rsidR="00D90FA9" w:rsidRDefault="00D90FA9">
      <w:pPr>
        <w:pStyle w:val="afff2"/>
        <w:widowControl/>
        <w:spacing w:line="240" w:lineRule="auto"/>
        <w:jc w:val="left"/>
        <w:rPr>
          <w:rFonts w:ascii="Times New Roman" w:eastAsia="宋体" w:hAnsi="Times New Roman"/>
        </w:rPr>
      </w:pPr>
    </w:p>
    <w:p w14:paraId="6A547160" w14:textId="77777777" w:rsidR="00D90FA9" w:rsidRDefault="00D90FA9">
      <w:pPr>
        <w:pStyle w:val="afff2"/>
        <w:widowControl/>
        <w:spacing w:line="240" w:lineRule="auto"/>
        <w:jc w:val="left"/>
        <w:rPr>
          <w:rFonts w:ascii="Times New Roman" w:eastAsia="宋体" w:hAnsi="Times New Roman"/>
        </w:rPr>
      </w:pPr>
    </w:p>
    <w:p w14:paraId="448E5FF8" w14:textId="5AF29ECE" w:rsidR="00D90FA9" w:rsidRDefault="002B2104">
      <w:pPr>
        <w:pStyle w:val="afff2"/>
        <w:widowControl/>
        <w:spacing w:line="240" w:lineRule="auto"/>
        <w:rPr>
          <w:rFonts w:ascii="华文细黑" w:eastAsia="华文细黑" w:hAnsi="华文细黑"/>
          <w:bCs w:val="0"/>
        </w:rPr>
      </w:pPr>
      <w:bookmarkStart w:id="0" w:name="文档名称"/>
      <w:r>
        <w:rPr>
          <w:rFonts w:ascii="华文细黑" w:eastAsia="华文细黑" w:hAnsi="华文细黑"/>
          <w:bCs w:val="0"/>
        </w:rPr>
        <w:t>Internet Music System</w:t>
      </w:r>
      <w:r w:rsidR="00D90FA9">
        <w:rPr>
          <w:rFonts w:ascii="华文细黑" w:eastAsia="华文细黑" w:hAnsi="华文细黑"/>
          <w:bCs w:val="0"/>
        </w:rPr>
        <w:t xml:space="preserve"> Software Project Planning</w:t>
      </w:r>
    </w:p>
    <w:p w14:paraId="25047CBF" w14:textId="65C0A398" w:rsidR="00D90FA9" w:rsidRDefault="002B2104">
      <w:pPr>
        <w:pStyle w:val="afff2"/>
        <w:widowControl/>
        <w:spacing w:line="240" w:lineRule="auto"/>
        <w:rPr>
          <w:rFonts w:ascii="华文细黑" w:eastAsia="华文细黑" w:hAnsi="华文细黑"/>
        </w:rPr>
      </w:pPr>
      <w:r w:rsidRPr="002B2104">
        <w:rPr>
          <w:rFonts w:ascii="华文细黑" w:eastAsia="华文细黑" w:hAnsi="华文细黑" w:hint="eastAsia"/>
          <w:bCs w:val="0"/>
        </w:rPr>
        <w:t>互联网音乐平台</w:t>
      </w:r>
      <w:r w:rsidR="00D90FA9">
        <w:rPr>
          <w:rFonts w:ascii="华文细黑" w:eastAsia="华文细黑" w:hAnsi="华文细黑"/>
          <w:bCs w:val="0"/>
        </w:rPr>
        <w:t xml:space="preserve"> 软件项目计划</w:t>
      </w:r>
      <w:bookmarkEnd w:id="0"/>
    </w:p>
    <w:p w14:paraId="38326216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7FE9B064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4320FAB1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633E36A2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64C2D8FD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220B5095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271F2279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D90FA9" w14:paraId="35F5667E" w14:textId="77777777">
        <w:trPr>
          <w:jc w:val="center"/>
        </w:trPr>
        <w:tc>
          <w:tcPr>
            <w:tcW w:w="1999" w:type="dxa"/>
            <w:vAlign w:val="center"/>
          </w:tcPr>
          <w:p w14:paraId="707A343A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Prepared by </w:t>
            </w:r>
          </w:p>
          <w:p w14:paraId="1B327EB9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拟制</w:t>
            </w:r>
          </w:p>
        </w:tc>
        <w:tc>
          <w:tcPr>
            <w:tcW w:w="2638" w:type="dxa"/>
            <w:vAlign w:val="center"/>
          </w:tcPr>
          <w:p w14:paraId="7B34372D" w14:textId="5340F0A9" w:rsidR="00D90FA9" w:rsidRDefault="00D307D2">
            <w:pPr>
              <w:pStyle w:val="afff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原智鸿</w:t>
            </w:r>
          </w:p>
        </w:tc>
        <w:tc>
          <w:tcPr>
            <w:tcW w:w="1076" w:type="dxa"/>
            <w:vAlign w:val="center"/>
          </w:tcPr>
          <w:p w14:paraId="1D35AD7D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2F4D5CDE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45F07CED" w14:textId="436FD103" w:rsidR="00D90FA9" w:rsidRDefault="00D307D2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  <w:r w:rsidR="00D90FA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  <w:r w:rsidR="00D90FA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D90FA9" w14:paraId="6DF1DBB4" w14:textId="77777777">
        <w:trPr>
          <w:jc w:val="center"/>
        </w:trPr>
        <w:tc>
          <w:tcPr>
            <w:tcW w:w="1999" w:type="dxa"/>
            <w:vAlign w:val="center"/>
          </w:tcPr>
          <w:p w14:paraId="2269B3CF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Reviewed by </w:t>
            </w:r>
          </w:p>
          <w:p w14:paraId="4C23E357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评审人</w:t>
            </w:r>
          </w:p>
        </w:tc>
        <w:tc>
          <w:tcPr>
            <w:tcW w:w="2638" w:type="dxa"/>
            <w:vAlign w:val="center"/>
          </w:tcPr>
          <w:p w14:paraId="17D563F7" w14:textId="77777777" w:rsidR="00D90FA9" w:rsidRDefault="00D90FA9">
            <w:pPr>
              <w:pStyle w:val="afff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14:paraId="7068A8A9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7A1B427E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02D2D995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D90FA9" w14:paraId="3F4B3678" w14:textId="77777777">
        <w:trPr>
          <w:jc w:val="center"/>
        </w:trPr>
        <w:tc>
          <w:tcPr>
            <w:tcW w:w="1999" w:type="dxa"/>
            <w:vAlign w:val="center"/>
          </w:tcPr>
          <w:p w14:paraId="72867988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by</w:t>
            </w:r>
          </w:p>
          <w:p w14:paraId="2BF151F7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批准</w:t>
            </w:r>
          </w:p>
        </w:tc>
        <w:tc>
          <w:tcPr>
            <w:tcW w:w="2638" w:type="dxa"/>
            <w:vAlign w:val="center"/>
          </w:tcPr>
          <w:p w14:paraId="63E2386F" w14:textId="77777777" w:rsidR="00D90FA9" w:rsidRDefault="00D90FA9">
            <w:pPr>
              <w:pStyle w:val="afff"/>
              <w:widowControl/>
              <w:spacing w:before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 w14:paraId="789BF401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Date</w:t>
            </w:r>
          </w:p>
          <w:p w14:paraId="11ECC9F8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/>
                <w:sz w:val="24"/>
                <w:szCs w:val="24"/>
              </w:rPr>
              <w:t>日期</w:t>
            </w:r>
          </w:p>
        </w:tc>
        <w:tc>
          <w:tcPr>
            <w:tcW w:w="2200" w:type="dxa"/>
            <w:vAlign w:val="center"/>
          </w:tcPr>
          <w:p w14:paraId="440CEF75" w14:textId="77777777" w:rsidR="00D90FA9" w:rsidRDefault="00D90FA9">
            <w:pPr>
              <w:pStyle w:val="af1"/>
              <w:widowControl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</w:tbl>
    <w:p w14:paraId="437560B3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090B9B55" w14:textId="77777777" w:rsidR="00D90FA9" w:rsidRDefault="00D90FA9">
      <w:pPr>
        <w:pStyle w:val="af1"/>
        <w:widowControl/>
        <w:jc w:val="left"/>
        <w:rPr>
          <w:rFonts w:ascii="Times New Roman" w:hAnsi="Times New Roman"/>
        </w:rPr>
      </w:pPr>
    </w:p>
    <w:p w14:paraId="1D52B95D" w14:textId="42F77E80" w:rsidR="00D90FA9" w:rsidRDefault="00D307D2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6D5F40A3" wp14:editId="7E1D3E99">
            <wp:extent cx="1821180" cy="7620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FA9">
        <w:rPr>
          <w:rFonts w:ascii="宋体" w:hAnsi="宋体" w:hint="eastAsia"/>
          <w:b/>
          <w:sz w:val="28"/>
          <w:szCs w:val="28"/>
        </w:rPr>
        <w:t xml:space="preserve">  </w:t>
      </w:r>
    </w:p>
    <w:p w14:paraId="099DE215" w14:textId="77777777" w:rsidR="00D90FA9" w:rsidRDefault="00D90FA9">
      <w:pPr>
        <w:spacing w:line="240" w:lineRule="atLeast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武汉市软酷网络科技有限公司</w:t>
      </w:r>
    </w:p>
    <w:p w14:paraId="08F6E313" w14:textId="77777777" w:rsidR="00D90FA9" w:rsidRDefault="00D90FA9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>版权所有  不得复制</w:t>
      </w:r>
    </w:p>
    <w:p w14:paraId="02720029" w14:textId="77777777" w:rsidR="00D90FA9" w:rsidRDefault="00D90FA9">
      <w:pPr>
        <w:widowControl/>
        <w:spacing w:line="360" w:lineRule="auto"/>
        <w:jc w:val="center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/>
          <w:sz w:val="24"/>
          <w:szCs w:val="24"/>
        </w:rPr>
        <w:t xml:space="preserve">Copyright © </w:t>
      </w:r>
      <w:r>
        <w:rPr>
          <w:rFonts w:ascii="华文细黑" w:eastAsia="华文细黑" w:hAnsi="华文细黑" w:hint="eastAsia"/>
          <w:sz w:val="24"/>
          <w:szCs w:val="24"/>
        </w:rPr>
        <w:t>Ruankosoft</w:t>
      </w:r>
      <w:r>
        <w:rPr>
          <w:rFonts w:ascii="华文细黑" w:eastAsia="华文细黑" w:hAnsi="华文细黑"/>
          <w:sz w:val="24"/>
          <w:szCs w:val="24"/>
        </w:rPr>
        <w:t xml:space="preserve"> Technologies</w:t>
      </w:r>
      <w:r>
        <w:rPr>
          <w:rFonts w:ascii="华文细黑" w:eastAsia="华文细黑" w:hAnsi="华文细黑" w:hint="eastAsia"/>
          <w:sz w:val="24"/>
          <w:szCs w:val="24"/>
        </w:rPr>
        <w:t xml:space="preserve">(WuHan) </w:t>
      </w:r>
      <w:r>
        <w:rPr>
          <w:rFonts w:ascii="华文细黑" w:eastAsia="华文细黑" w:hAnsi="华文细黑"/>
          <w:sz w:val="24"/>
          <w:szCs w:val="24"/>
        </w:rPr>
        <w:t>Co., Ltd.</w:t>
      </w:r>
    </w:p>
    <w:p w14:paraId="6A7CD778" w14:textId="77777777" w:rsidR="00D90FA9" w:rsidRDefault="00D90FA9">
      <w:pPr>
        <w:jc w:val="center"/>
      </w:pPr>
      <w:r>
        <w:rPr>
          <w:rFonts w:ascii="华文细黑" w:eastAsia="华文细黑" w:hAnsi="华文细黑"/>
          <w:sz w:val="24"/>
          <w:szCs w:val="24"/>
        </w:rPr>
        <w:t xml:space="preserve">  All Rights Reserved</w:t>
      </w:r>
    </w:p>
    <w:p w14:paraId="526307BD" w14:textId="77777777" w:rsidR="00D90FA9" w:rsidRDefault="00D90FA9">
      <w:pPr>
        <w:widowControl/>
        <w:spacing w:line="360" w:lineRule="auto"/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 Revision Record</w:t>
      </w:r>
    </w:p>
    <w:p w14:paraId="3C2CB2C7" w14:textId="77777777" w:rsidR="00D90FA9" w:rsidRDefault="00D90FA9">
      <w:pPr>
        <w:widowControl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修订记录</w:t>
      </w:r>
    </w:p>
    <w:p w14:paraId="19D36352" w14:textId="77777777" w:rsidR="00D90FA9" w:rsidRDefault="00D90FA9">
      <w:pPr>
        <w:jc w:val="center"/>
        <w:rPr>
          <w:sz w:val="21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76"/>
        <w:gridCol w:w="1276"/>
        <w:gridCol w:w="1658"/>
        <w:gridCol w:w="1276"/>
        <w:gridCol w:w="1559"/>
        <w:gridCol w:w="1319"/>
      </w:tblGrid>
      <w:tr w:rsidR="002B2104" w14:paraId="0E0E9D54" w14:textId="77777777" w:rsidTr="00BB7EEE">
        <w:trPr>
          <w:cantSplit/>
          <w:trHeight w:val="1334"/>
          <w:tblHeader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7FA07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7C9FB1DC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74487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Version</w:t>
            </w:r>
          </w:p>
          <w:p w14:paraId="1B8CAF69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修订版本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203BE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 ID /Defect ID</w:t>
            </w:r>
          </w:p>
          <w:p w14:paraId="3CC67D7F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CR/ Defect</w:t>
            </w:r>
            <w:r>
              <w:rPr>
                <w:rFonts w:hAnsi="宋体" w:hint="eastAsia"/>
                <w:sz w:val="24"/>
                <w:szCs w:val="24"/>
              </w:rPr>
              <w:t>号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93327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 No.</w:t>
            </w:r>
          </w:p>
          <w:p w14:paraId="32BC139E" w14:textId="77777777" w:rsidR="002B2104" w:rsidRDefault="002B2104" w:rsidP="00BB7EEE">
            <w:pPr>
              <w:widowControl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修改章节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973EE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Description</w:t>
            </w:r>
          </w:p>
          <w:p w14:paraId="40F16201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修改描述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9939D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  <w:p w14:paraId="2CB099F2" w14:textId="77777777" w:rsidR="002B2104" w:rsidRDefault="002B2104" w:rsidP="00BB7EEE">
            <w:pPr>
              <w:widowControl/>
              <w:rPr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作者</w:t>
            </w:r>
          </w:p>
        </w:tc>
      </w:tr>
      <w:tr w:rsidR="002B2104" w14:paraId="784B363A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64CC5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020-06-16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C16AE" w14:textId="77777777" w:rsidR="002B2104" w:rsidRDefault="002B2104" w:rsidP="00BB7EEE">
            <w:pPr>
              <w:pStyle w:val="a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EE761" w14:textId="77777777" w:rsidR="002B2104" w:rsidRDefault="002B2104" w:rsidP="00BB7EEE">
            <w:pPr>
              <w:pStyle w:val="ae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9BB" w14:textId="77777777" w:rsidR="002B2104" w:rsidRDefault="002B2104" w:rsidP="00BB7EEE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C6E70" w14:textId="77777777" w:rsidR="002B2104" w:rsidRDefault="002B2104" w:rsidP="00BB7EEE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A0EC" w14:textId="77777777" w:rsidR="002B2104" w:rsidRDefault="002B2104" w:rsidP="00BB7EEE">
            <w:pPr>
              <w:pStyle w:val="a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原智鸿</w:t>
            </w:r>
          </w:p>
        </w:tc>
      </w:tr>
      <w:tr w:rsidR="002B2104" w14:paraId="24B88D2A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C4D9F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020-06-17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AC505" w14:textId="77777777" w:rsidR="002B2104" w:rsidRDefault="002B2104" w:rsidP="00BB7EEE">
            <w:pPr>
              <w:pStyle w:val="a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53F2F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5DD59" w14:textId="1F7CD164" w:rsidR="002B2104" w:rsidRDefault="006417F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>
              <w:rPr>
                <w:rFonts w:ascii="Times New Roman" w:hAnsi="Times New Roman" w:hint="eastAsia"/>
                <w:sz w:val="24"/>
                <w:szCs w:val="24"/>
              </w:rPr>
              <w:t>4</w:t>
            </w:r>
            <w:bookmarkStart w:id="1" w:name="_GoBack"/>
            <w:bookmarkEnd w:id="1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48B2" w14:textId="57C0EA45" w:rsidR="002B2104" w:rsidRDefault="006417F4" w:rsidP="00BB7EEE">
            <w:pPr>
              <w:pStyle w:val="ae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修订任务量</w:t>
            </w: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9254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原智鸿</w:t>
            </w:r>
          </w:p>
        </w:tc>
      </w:tr>
      <w:tr w:rsidR="002B2104" w14:paraId="7342F539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C54A8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8870D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1C548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A208A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F2F9E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27FF0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62A486EE" w14:textId="77777777" w:rsidTr="00BB7EEE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8025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EFC5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13ACD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82F9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23C48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8E57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7002A811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944E1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46593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97936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C1165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3FE12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6E317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61DA787D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695A7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7FCB5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6B22D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E3D17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A85E8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D425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7262204E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D46BA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F15F3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9F6F4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3A2CB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0969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ACC72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338F3B0A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E49F2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79B43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C24B8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97658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DDD17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7B45D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2FBC14A4" w14:textId="77777777" w:rsidTr="00BB7EEE">
        <w:trPr>
          <w:cantSplit/>
          <w:trHeight w:val="321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8ADA6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A89ED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3406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A855F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B7A63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2D898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2104" w14:paraId="0163D9CF" w14:textId="77777777" w:rsidTr="00BB7EEE">
        <w:trPr>
          <w:cantSplit/>
          <w:trHeight w:val="338"/>
          <w:jc w:val="center"/>
        </w:trPr>
        <w:tc>
          <w:tcPr>
            <w:tcW w:w="1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09937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2B151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93E34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41932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777DE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E5E49" w14:textId="77777777" w:rsidR="002B2104" w:rsidRDefault="002B2104" w:rsidP="00BB7EEE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A79205" w14:textId="77777777" w:rsidR="002B2104" w:rsidRDefault="002B2104" w:rsidP="002B2104"/>
    <w:p w14:paraId="13C31901" w14:textId="77777777" w:rsidR="00D90FA9" w:rsidRDefault="00D90FA9">
      <w:pPr>
        <w:jc w:val="center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>Catalog</w:t>
      </w:r>
    </w:p>
    <w:p w14:paraId="3EA2F715" w14:textId="77777777" w:rsidR="00D90FA9" w:rsidRDefault="00D90FA9">
      <w:pPr>
        <w:pStyle w:val="aff0"/>
        <w:keepNext w:val="0"/>
        <w:widowControl/>
        <w:snapToGrid w:val="0"/>
        <w:spacing w:before="0" w:after="0"/>
        <w:rPr>
          <w:rFonts w:ascii="Times New Roman" w:eastAsia="宋体" w:hAnsi="Times New Roman"/>
          <w:sz w:val="36"/>
          <w:szCs w:val="36"/>
        </w:rPr>
      </w:pPr>
      <w:r>
        <w:rPr>
          <w:rFonts w:ascii="Times New Roman" w:eastAsia="宋体" w:hAnsi="宋体"/>
          <w:sz w:val="36"/>
          <w:szCs w:val="36"/>
        </w:rPr>
        <w:t>目</w:t>
      </w:r>
      <w:r>
        <w:rPr>
          <w:rFonts w:ascii="Times New Roman" w:eastAsia="宋体" w:hAnsi="Times New Roman"/>
          <w:sz w:val="36"/>
          <w:szCs w:val="36"/>
        </w:rPr>
        <w:t xml:space="preserve">  </w:t>
      </w:r>
      <w:r>
        <w:rPr>
          <w:rFonts w:ascii="Times New Roman" w:eastAsia="宋体" w:hAnsi="宋体"/>
          <w:sz w:val="36"/>
          <w:szCs w:val="36"/>
        </w:rPr>
        <w:t>录</w:t>
      </w:r>
    </w:p>
    <w:p w14:paraId="0CEDB18E" w14:textId="77777777" w:rsidR="00D90FA9" w:rsidRDefault="00D90FA9">
      <w:pPr>
        <w:pStyle w:val="TOC1"/>
        <w:rPr>
          <w:rFonts w:ascii="Times New Roman" w:hAnsi="Times New Roman"/>
          <w:kern w:val="2"/>
          <w:szCs w:val="2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hyperlink w:anchor="_Toc326312513" w:history="1">
        <w:r>
          <w:rPr>
            <w:rStyle w:val="a8"/>
            <w:rFonts w:eastAsia="Times New Roman"/>
          </w:rPr>
          <w:t>1</w:t>
        </w:r>
        <w:r>
          <w:rPr>
            <w:rFonts w:ascii="Times New Roman" w:hAnsi="Times New Roman"/>
            <w:kern w:val="2"/>
            <w:szCs w:val="24"/>
          </w:rPr>
          <w:tab/>
        </w:r>
        <w:r>
          <w:rPr>
            <w:rStyle w:val="a8"/>
            <w:rFonts w:hint="eastAsia"/>
          </w:rPr>
          <w:t>项目简介</w:t>
        </w:r>
        <w:r>
          <w:tab/>
        </w:r>
        <w:r>
          <w:fldChar w:fldCharType="begin"/>
        </w:r>
        <w:r>
          <w:instrText xml:space="preserve"> PAGEREF _Toc326312513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5C14EA9" w14:textId="77777777" w:rsidR="00D90FA9" w:rsidRDefault="002729AC">
      <w:pPr>
        <w:pStyle w:val="TOC1"/>
        <w:rPr>
          <w:rFonts w:ascii="Times New Roman" w:hAnsi="Times New Roman"/>
          <w:kern w:val="2"/>
          <w:szCs w:val="24"/>
        </w:rPr>
      </w:pPr>
      <w:hyperlink w:anchor="_Toc326312514" w:history="1">
        <w:r w:rsidR="00D90FA9">
          <w:rPr>
            <w:rStyle w:val="a8"/>
            <w:rFonts w:eastAsia="Times New Roman"/>
          </w:rPr>
          <w:t>2</w:t>
        </w:r>
        <w:r w:rsidR="00D90FA9">
          <w:rPr>
            <w:rFonts w:ascii="Times New Roman" w:hAnsi="Times New Roman"/>
            <w:kern w:val="2"/>
            <w:szCs w:val="24"/>
          </w:rPr>
          <w:tab/>
        </w:r>
        <w:r w:rsidR="00D90FA9">
          <w:rPr>
            <w:rStyle w:val="a8"/>
          </w:rPr>
          <w:t>Deliverables and Acceptance Criteria</w:t>
        </w:r>
        <w:r w:rsidR="00D90FA9">
          <w:rPr>
            <w:rStyle w:val="a8"/>
            <w:rFonts w:hint="eastAsia"/>
          </w:rPr>
          <w:t>交付件</w:t>
        </w:r>
        <w:r w:rsidR="00D90FA9">
          <w:tab/>
        </w:r>
        <w:r w:rsidR="00D90FA9">
          <w:fldChar w:fldCharType="begin"/>
        </w:r>
        <w:r w:rsidR="00D90FA9">
          <w:instrText xml:space="preserve"> PAGEREF _Toc326312514 \h </w:instrText>
        </w:r>
        <w:r w:rsidR="00D90FA9">
          <w:fldChar w:fldCharType="separate"/>
        </w:r>
        <w:r w:rsidR="00D90FA9">
          <w:t>4</w:t>
        </w:r>
        <w:r w:rsidR="00D90FA9">
          <w:fldChar w:fldCharType="end"/>
        </w:r>
      </w:hyperlink>
    </w:p>
    <w:p w14:paraId="33F3541B" w14:textId="77777777" w:rsidR="00D90FA9" w:rsidRDefault="002729AC">
      <w:pPr>
        <w:pStyle w:val="TOC1"/>
        <w:rPr>
          <w:rFonts w:ascii="Times New Roman" w:hAnsi="Times New Roman"/>
          <w:kern w:val="2"/>
          <w:szCs w:val="24"/>
        </w:rPr>
      </w:pPr>
      <w:hyperlink w:anchor="_Toc326312515" w:history="1">
        <w:r w:rsidR="00D90FA9">
          <w:rPr>
            <w:rStyle w:val="a8"/>
            <w:rFonts w:eastAsia="Times New Roman"/>
          </w:rPr>
          <w:t>3</w:t>
        </w:r>
        <w:r w:rsidR="00D90FA9">
          <w:rPr>
            <w:rFonts w:ascii="Times New Roman" w:hAnsi="Times New Roman"/>
            <w:kern w:val="2"/>
            <w:szCs w:val="24"/>
          </w:rPr>
          <w:tab/>
        </w:r>
        <w:r w:rsidR="00D90FA9">
          <w:rPr>
            <w:rStyle w:val="a8"/>
          </w:rPr>
          <w:t xml:space="preserve">WBS </w:t>
        </w:r>
        <w:r w:rsidR="00D90FA9">
          <w:rPr>
            <w:rStyle w:val="a8"/>
            <w:rFonts w:hint="eastAsia"/>
          </w:rPr>
          <w:t>工作任务分解</w:t>
        </w:r>
        <w:r w:rsidR="00D90FA9">
          <w:tab/>
        </w:r>
        <w:r w:rsidR="00D90FA9">
          <w:fldChar w:fldCharType="begin"/>
        </w:r>
        <w:r w:rsidR="00D90FA9">
          <w:instrText xml:space="preserve"> PAGEREF _Toc326312515 \h </w:instrText>
        </w:r>
        <w:r w:rsidR="00D90FA9">
          <w:fldChar w:fldCharType="separate"/>
        </w:r>
        <w:r w:rsidR="00D90FA9">
          <w:t>4</w:t>
        </w:r>
        <w:r w:rsidR="00D90FA9">
          <w:fldChar w:fldCharType="end"/>
        </w:r>
      </w:hyperlink>
    </w:p>
    <w:p w14:paraId="18EE57D1" w14:textId="77777777" w:rsidR="00D90FA9" w:rsidRDefault="002729AC">
      <w:pPr>
        <w:pStyle w:val="TOC1"/>
        <w:rPr>
          <w:rStyle w:val="a8"/>
        </w:rPr>
      </w:pPr>
      <w:hyperlink w:anchor="_Toc326312516" w:history="1">
        <w:r w:rsidR="00D90FA9">
          <w:rPr>
            <w:rStyle w:val="a8"/>
            <w:rFonts w:eastAsia="Times New Roman"/>
          </w:rPr>
          <w:t>4</w:t>
        </w:r>
        <w:r w:rsidR="00D90FA9">
          <w:rPr>
            <w:rFonts w:ascii="Times New Roman" w:hAnsi="Times New Roman"/>
            <w:kern w:val="2"/>
            <w:szCs w:val="24"/>
          </w:rPr>
          <w:tab/>
        </w:r>
        <w:r w:rsidR="00D90FA9">
          <w:rPr>
            <w:rStyle w:val="a8"/>
            <w:rFonts w:hint="eastAsia"/>
          </w:rPr>
          <w:t>项目甘特图</w:t>
        </w:r>
        <w:r w:rsidR="00D90FA9">
          <w:tab/>
        </w:r>
        <w:r w:rsidR="00D90FA9">
          <w:fldChar w:fldCharType="begin"/>
        </w:r>
        <w:r w:rsidR="00D90FA9">
          <w:instrText xml:space="preserve"> PAGEREF _Toc326312516 \h </w:instrText>
        </w:r>
        <w:r w:rsidR="00D90FA9">
          <w:fldChar w:fldCharType="separate"/>
        </w:r>
        <w:r w:rsidR="00D90FA9">
          <w:t>5</w:t>
        </w:r>
        <w:r w:rsidR="00D90FA9">
          <w:fldChar w:fldCharType="end"/>
        </w:r>
      </w:hyperlink>
    </w:p>
    <w:p w14:paraId="0AABB5C2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sectPr w:rsidR="00D90FA9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287" w:bottom="1440" w:left="1622" w:header="851" w:footer="992" w:gutter="0"/>
          <w:cols w:space="720"/>
          <w:titlePg/>
          <w:docGrid w:type="lines" w:linePitch="312"/>
        </w:sectPr>
      </w:pPr>
    </w:p>
    <w:p w14:paraId="78689C3B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</w:pPr>
      <w:r>
        <w:lastRenderedPageBreak/>
        <w:fldChar w:fldCharType="end"/>
      </w:r>
      <w:bookmarkStart w:id="2" w:name="_Toc326312513"/>
      <w:bookmarkStart w:id="3" w:name="_Toc62785758"/>
      <w:bookmarkStart w:id="4" w:name="_Toc114305149"/>
      <w:bookmarkStart w:id="5" w:name="_Toc117673047"/>
      <w:bookmarkStart w:id="6" w:name="_Toc124225188"/>
      <w:bookmarkStart w:id="7" w:name="_Toc124225844"/>
      <w:bookmarkStart w:id="8" w:name="_Toc184722933"/>
      <w:r>
        <w:rPr>
          <w:rFonts w:ascii="Times New Roman" w:eastAsia="宋体" w:hAnsi="Times New Roman" w:hint="eastAsia"/>
          <w:szCs w:val="32"/>
        </w:rPr>
        <w:t>项目简介</w:t>
      </w:r>
      <w:bookmarkEnd w:id="2"/>
    </w:p>
    <w:p w14:paraId="603E6B95" w14:textId="75D5BCC8" w:rsidR="00D90FA9" w:rsidRPr="002B2104" w:rsidRDefault="002B2104" w:rsidP="002B2104">
      <w:pPr>
        <w:spacing w:line="360" w:lineRule="auto"/>
        <w:ind w:firstLineChars="342" w:firstLine="684"/>
        <w:rPr>
          <w:lang w:val="en-GB"/>
        </w:rPr>
      </w:pPr>
      <w:r>
        <w:rPr>
          <w:rFonts w:hint="eastAsia"/>
          <w:lang w:val="en-GB"/>
        </w:rPr>
        <w:t>本音乐平台通过互联网向用户提供在线音乐服务，为用户提供一个收听音乐、音乐社区交流等服务的平台。</w:t>
      </w:r>
    </w:p>
    <w:p w14:paraId="55B21F8D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9" w:name="_Toc326312514"/>
      <w:r>
        <w:rPr>
          <w:rFonts w:ascii="Times New Roman" w:eastAsia="宋体" w:hAnsi="Times New Roman"/>
          <w:szCs w:val="32"/>
        </w:rPr>
        <w:t>Deliverables and Acceptance Criteria</w:t>
      </w:r>
      <w:r>
        <w:rPr>
          <w:rFonts w:ascii="Times New Roman" w:eastAsia="宋体" w:hAnsi="Times New Roman"/>
          <w:szCs w:val="32"/>
        </w:rPr>
        <w:t>交付件</w:t>
      </w:r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tblInd w:w="2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"/>
        <w:gridCol w:w="2846"/>
      </w:tblGrid>
      <w:tr w:rsidR="00D90FA9" w14:paraId="1F1EEEBB" w14:textId="77777777">
        <w:tc>
          <w:tcPr>
            <w:tcW w:w="790" w:type="dxa"/>
            <w:vAlign w:val="center"/>
          </w:tcPr>
          <w:p w14:paraId="2D7137B2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bookmarkStart w:id="10" w:name="_Toc62785760"/>
            <w:bookmarkStart w:id="11" w:name="_Toc114305151"/>
            <w:bookmarkStart w:id="12" w:name="_Toc117673049"/>
            <w:r>
              <w:rPr>
                <w:rFonts w:ascii="Times New Roman" w:hAnsi="Times New Roman"/>
                <w:sz w:val="21"/>
                <w:szCs w:val="21"/>
              </w:rPr>
              <w:t>S.No.</w:t>
            </w:r>
          </w:p>
        </w:tc>
        <w:tc>
          <w:tcPr>
            <w:tcW w:w="2846" w:type="dxa"/>
            <w:vAlign w:val="center"/>
          </w:tcPr>
          <w:p w14:paraId="6B72687A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Deliverable </w:t>
            </w:r>
            <w:r>
              <w:rPr>
                <w:rFonts w:ascii="Times New Roman" w:hAnsi="宋体"/>
                <w:sz w:val="21"/>
                <w:szCs w:val="21"/>
              </w:rPr>
              <w:t>交付件</w:t>
            </w:r>
          </w:p>
        </w:tc>
      </w:tr>
      <w:tr w:rsidR="00D90FA9" w14:paraId="4DB1F2C5" w14:textId="77777777">
        <w:tc>
          <w:tcPr>
            <w:tcW w:w="790" w:type="dxa"/>
            <w:vAlign w:val="center"/>
          </w:tcPr>
          <w:p w14:paraId="00B950AF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01</w:t>
            </w:r>
          </w:p>
        </w:tc>
        <w:tc>
          <w:tcPr>
            <w:tcW w:w="2846" w:type="dxa"/>
            <w:vAlign w:val="center"/>
          </w:tcPr>
          <w:p w14:paraId="6058E765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项目立项报告</w:t>
            </w:r>
          </w:p>
        </w:tc>
      </w:tr>
      <w:tr w:rsidR="00D90FA9" w14:paraId="636D48F1" w14:textId="77777777">
        <w:tc>
          <w:tcPr>
            <w:tcW w:w="790" w:type="dxa"/>
            <w:vAlign w:val="center"/>
          </w:tcPr>
          <w:p w14:paraId="3EBB5625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02</w:t>
            </w:r>
          </w:p>
        </w:tc>
        <w:tc>
          <w:tcPr>
            <w:tcW w:w="2846" w:type="dxa"/>
            <w:vAlign w:val="center"/>
          </w:tcPr>
          <w:p w14:paraId="33E49678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项目计划（简版）</w:t>
            </w:r>
          </w:p>
        </w:tc>
      </w:tr>
      <w:tr w:rsidR="00D90FA9" w14:paraId="5B3FB874" w14:textId="77777777">
        <w:tc>
          <w:tcPr>
            <w:tcW w:w="790" w:type="dxa"/>
            <w:vAlign w:val="center"/>
          </w:tcPr>
          <w:p w14:paraId="72942D19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03</w:t>
            </w:r>
          </w:p>
        </w:tc>
        <w:tc>
          <w:tcPr>
            <w:tcW w:w="2846" w:type="dxa"/>
            <w:vAlign w:val="center"/>
          </w:tcPr>
          <w:p w14:paraId="39931956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需求规格说明书</w:t>
            </w:r>
          </w:p>
        </w:tc>
      </w:tr>
      <w:tr w:rsidR="00D90FA9" w14:paraId="35E898AA" w14:textId="77777777">
        <w:tc>
          <w:tcPr>
            <w:tcW w:w="790" w:type="dxa"/>
            <w:vAlign w:val="center"/>
          </w:tcPr>
          <w:p w14:paraId="36942D88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04</w:t>
            </w:r>
          </w:p>
        </w:tc>
        <w:tc>
          <w:tcPr>
            <w:tcW w:w="2846" w:type="dxa"/>
            <w:vAlign w:val="center"/>
          </w:tcPr>
          <w:p w14:paraId="6DA389C1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系统设计说明书</w:t>
            </w:r>
          </w:p>
        </w:tc>
      </w:tr>
      <w:tr w:rsidR="00D90FA9" w14:paraId="3F7CBB41" w14:textId="77777777">
        <w:tc>
          <w:tcPr>
            <w:tcW w:w="790" w:type="dxa"/>
            <w:vAlign w:val="center"/>
          </w:tcPr>
          <w:p w14:paraId="37358CCC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05</w:t>
            </w:r>
          </w:p>
        </w:tc>
        <w:tc>
          <w:tcPr>
            <w:tcW w:w="2846" w:type="dxa"/>
            <w:vAlign w:val="center"/>
          </w:tcPr>
          <w:p w14:paraId="1C673C30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项目最终代码</w:t>
            </w:r>
          </w:p>
        </w:tc>
      </w:tr>
      <w:tr w:rsidR="00D90FA9" w14:paraId="0DD4BC28" w14:textId="77777777">
        <w:tc>
          <w:tcPr>
            <w:tcW w:w="790" w:type="dxa"/>
            <w:vAlign w:val="center"/>
          </w:tcPr>
          <w:p w14:paraId="2F2880D6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06</w:t>
            </w:r>
          </w:p>
        </w:tc>
        <w:tc>
          <w:tcPr>
            <w:tcW w:w="2846" w:type="dxa"/>
            <w:vAlign w:val="center"/>
          </w:tcPr>
          <w:p w14:paraId="3FE34B83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项目介绍</w:t>
            </w: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PPT</w:t>
            </w:r>
          </w:p>
        </w:tc>
      </w:tr>
      <w:tr w:rsidR="00D90FA9" w14:paraId="69800469" w14:textId="77777777">
        <w:tc>
          <w:tcPr>
            <w:tcW w:w="790" w:type="dxa"/>
            <w:vAlign w:val="center"/>
          </w:tcPr>
          <w:p w14:paraId="3542FCA9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07</w:t>
            </w:r>
          </w:p>
        </w:tc>
        <w:tc>
          <w:tcPr>
            <w:tcW w:w="2846" w:type="dxa"/>
            <w:vAlign w:val="center"/>
          </w:tcPr>
          <w:p w14:paraId="65E3A6B9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项目关闭总结报告</w:t>
            </w:r>
          </w:p>
        </w:tc>
      </w:tr>
      <w:tr w:rsidR="00D90FA9" w14:paraId="6F15E09D" w14:textId="77777777">
        <w:tc>
          <w:tcPr>
            <w:tcW w:w="790" w:type="dxa"/>
            <w:vAlign w:val="center"/>
          </w:tcPr>
          <w:p w14:paraId="6F361DFD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08</w:t>
            </w:r>
          </w:p>
        </w:tc>
        <w:tc>
          <w:tcPr>
            <w:tcW w:w="2846" w:type="dxa"/>
            <w:vAlign w:val="center"/>
          </w:tcPr>
          <w:p w14:paraId="0A2957B1" w14:textId="77777777" w:rsidR="00D90FA9" w:rsidRDefault="00D90FA9">
            <w:pPr>
              <w:pStyle w:val="aff3"/>
              <w:widowControl/>
              <w:rPr>
                <w:rFonts w:ascii="Times New Roman" w:hAnsi="Times New Roman"/>
                <w:iCs/>
                <w:sz w:val="21"/>
                <w:szCs w:val="21"/>
              </w:rPr>
            </w:pPr>
            <w:r>
              <w:rPr>
                <w:rFonts w:ascii="Times New Roman" w:hAnsi="Times New Roman" w:hint="eastAsia"/>
                <w:iCs/>
                <w:sz w:val="21"/>
                <w:szCs w:val="21"/>
              </w:rPr>
              <w:t>个人总结</w:t>
            </w:r>
          </w:p>
        </w:tc>
      </w:tr>
    </w:tbl>
    <w:p w14:paraId="3556D388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13" w:name="_Toc124225192"/>
      <w:bookmarkStart w:id="14" w:name="_Toc124225848"/>
      <w:bookmarkStart w:id="15" w:name="_Toc184722937"/>
      <w:bookmarkStart w:id="16" w:name="_Toc326312515"/>
      <w:bookmarkStart w:id="17" w:name="_Toc62785762"/>
      <w:bookmarkStart w:id="18" w:name="_Toc15211290"/>
      <w:bookmarkStart w:id="19" w:name="_Toc16650085"/>
      <w:bookmarkStart w:id="20" w:name="_Toc62785761"/>
      <w:bookmarkStart w:id="21" w:name="_Toc114305154"/>
      <w:bookmarkStart w:id="22" w:name="_Toc117673052"/>
      <w:bookmarkEnd w:id="10"/>
      <w:bookmarkEnd w:id="11"/>
      <w:bookmarkEnd w:id="12"/>
      <w:r>
        <w:rPr>
          <w:rFonts w:ascii="Times New Roman" w:eastAsia="宋体" w:hAnsi="Times New Roman"/>
          <w:szCs w:val="32"/>
        </w:rPr>
        <w:t xml:space="preserve">WBS </w:t>
      </w:r>
      <w:r>
        <w:rPr>
          <w:rFonts w:ascii="Times New Roman" w:eastAsia="宋体" w:hAnsi="Times New Roman"/>
          <w:szCs w:val="32"/>
        </w:rPr>
        <w:t>工作任务分解</w:t>
      </w:r>
      <w:bookmarkEnd w:id="13"/>
      <w:bookmarkEnd w:id="14"/>
      <w:bookmarkEnd w:id="15"/>
      <w:bookmarkEnd w:id="16"/>
    </w:p>
    <w:tbl>
      <w:tblPr>
        <w:tblW w:w="885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861"/>
        <w:gridCol w:w="1701"/>
        <w:gridCol w:w="1447"/>
        <w:gridCol w:w="1275"/>
        <w:gridCol w:w="1883"/>
      </w:tblGrid>
      <w:tr w:rsidR="00D90FA9" w14:paraId="51D251A2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17"/>
          <w:bookmarkEnd w:id="18"/>
          <w:bookmarkEnd w:id="19"/>
          <w:bookmarkEnd w:id="20"/>
          <w:bookmarkEnd w:id="21"/>
          <w:bookmarkEnd w:id="22"/>
          <w:p w14:paraId="5EFDE2D8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5B86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工作包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0277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工作量</w:t>
            </w:r>
            <w:r>
              <w:rPr>
                <w:rFonts w:hAnsi="宋体"/>
                <w:color w:val="000000"/>
                <w:sz w:val="21"/>
                <w:szCs w:val="21"/>
              </w:rPr>
              <w:t>（</w:t>
            </w:r>
            <w:r>
              <w:rPr>
                <w:rFonts w:hAnsi="宋体" w:hint="eastAsia"/>
                <w:color w:val="000000"/>
                <w:sz w:val="21"/>
                <w:szCs w:val="21"/>
              </w:rPr>
              <w:t>人天</w:t>
            </w:r>
            <w:r>
              <w:rPr>
                <w:rFonts w:hAnsi="宋体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3607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前置任务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8181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任务易难度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0C495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/>
                <w:color w:val="000000"/>
                <w:sz w:val="21"/>
                <w:szCs w:val="21"/>
              </w:rPr>
              <w:t>负责人</w:t>
            </w:r>
          </w:p>
        </w:tc>
      </w:tr>
      <w:tr w:rsidR="00D90FA9" w14:paraId="4BAD1DEB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94F6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9646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993D" w14:textId="6AB8A710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9ABE0" w14:textId="1DD7E913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8DBD" w14:textId="08615626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易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14B93" w14:textId="0770B95D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原智鸿</w:t>
            </w:r>
          </w:p>
        </w:tc>
      </w:tr>
      <w:tr w:rsidR="00D90FA9" w14:paraId="757D5426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A034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BD0F1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B9687" w14:textId="3A6CD51F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A7EF4" w14:textId="7D8482BA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项目启动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1C2C" w14:textId="0EE547DF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易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B367" w14:textId="6F324D56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原智鸿</w:t>
            </w:r>
          </w:p>
        </w:tc>
      </w:tr>
      <w:tr w:rsidR="00D90FA9" w14:paraId="1A3E3087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3EE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CD29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F672C" w14:textId="5BB43510" w:rsidR="00D90FA9" w:rsidRDefault="00F559E5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5F58E" w14:textId="5AAFC3C9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项目规划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9F1B9" w14:textId="59E05A8F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难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1555" w14:textId="1FB03DD6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韦长沙</w:t>
            </w:r>
          </w:p>
        </w:tc>
      </w:tr>
      <w:tr w:rsidR="00D90FA9" w14:paraId="625BAEE1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6BEE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16ED7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rFonts w:hAnsi="宋体"/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FEBA" w14:textId="4AFE68F3" w:rsidR="00D90FA9" w:rsidRDefault="00F559E5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A107F" w14:textId="585B28E8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需求分析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9354" w14:textId="3C0E2786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EA63" w14:textId="211E11B4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原智鸿</w:t>
            </w:r>
          </w:p>
        </w:tc>
      </w:tr>
      <w:tr w:rsidR="00D90FA9" w14:paraId="3A32AC0B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E28C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1BE2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系统设计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A6CDE" w14:textId="1D0D13FC" w:rsidR="00D90FA9" w:rsidRDefault="00F559E5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4A3A" w14:textId="5BEF3CC0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需求评审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7B25" w14:textId="6AFE0FBE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难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1FBF" w14:textId="7BD77ED2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王格格</w:t>
            </w:r>
          </w:p>
        </w:tc>
      </w:tr>
      <w:tr w:rsidR="00D90FA9" w14:paraId="18669936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EAAD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DD009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28CF0" w14:textId="19C47EFE" w:rsidR="00D90FA9" w:rsidRDefault="00F559E5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5985A" w14:textId="31DC660E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系统设计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71EA" w14:textId="605C1890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8E0D8" w14:textId="21A9ED91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原智鸿</w:t>
            </w:r>
          </w:p>
        </w:tc>
      </w:tr>
      <w:tr w:rsidR="00D90FA9" w14:paraId="569727F6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05ED2" w14:textId="4CCE768F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26C98" w14:textId="26723C00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后台</w:t>
            </w:r>
            <w:r w:rsidR="00D90FA9">
              <w:rPr>
                <w:rFonts w:hint="eastAsia"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AF93" w14:textId="51117AD6" w:rsidR="00D90FA9" w:rsidRDefault="00A54312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889F" w14:textId="13E114A1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1D05" w14:textId="212249F2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难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19D0" w14:textId="1C397DA1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原智鸿</w:t>
            </w:r>
          </w:p>
        </w:tc>
      </w:tr>
      <w:tr w:rsidR="00D90FA9" w14:paraId="43E1C654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FBAE" w14:textId="6565D228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830F5" w14:textId="2640397C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前端</w:t>
            </w:r>
            <w:r w:rsidR="00D90FA9">
              <w:rPr>
                <w:rFonts w:hint="eastAsia"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AEC75" w14:textId="26A240A8" w:rsidR="00D90FA9" w:rsidRDefault="00A54312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E5350" w14:textId="3A7940EC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2C5C" w14:textId="4D1BF8C4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难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887C" w14:textId="18E9CC90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王格格</w:t>
            </w:r>
          </w:p>
        </w:tc>
      </w:tr>
      <w:tr w:rsidR="00D90FA9" w14:paraId="237D5B86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250B8" w14:textId="0E3C3807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7244" w14:textId="632BD6CD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App</w:t>
            </w:r>
            <w:r>
              <w:rPr>
                <w:rFonts w:hint="eastAsia"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F893A" w14:textId="39972980" w:rsidR="00D90FA9" w:rsidRDefault="00A54312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0268D" w14:textId="72F5B9CA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B6B5" w14:textId="01C0DC7F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难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132D" w14:textId="5C5E9565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韦长沙</w:t>
            </w:r>
          </w:p>
        </w:tc>
      </w:tr>
      <w:tr w:rsidR="00D90FA9" w14:paraId="1DA59327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E3AC" w14:textId="65CA36DD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011C" w14:textId="35F45BF3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管理</w:t>
            </w:r>
            <w:r w:rsidR="00D90FA9">
              <w:rPr>
                <w:rFonts w:hint="eastAsia"/>
                <w:color w:val="000000"/>
                <w:sz w:val="21"/>
                <w:szCs w:val="21"/>
              </w:rPr>
              <w:t>实现及测试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2532C" w14:textId="771FDD60" w:rsidR="00D90FA9" w:rsidRDefault="00A54312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D7F75" w14:textId="77C83F16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设计评审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FA41A" w14:textId="50D6A424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4D85" w14:textId="5C95CD81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原智鸿</w:t>
            </w:r>
          </w:p>
        </w:tc>
      </w:tr>
      <w:tr w:rsidR="00D90FA9" w14:paraId="6A2C7645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AFC9B" w14:textId="5033B8E5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9C469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0E4F6" w14:textId="6FE6A43D" w:rsidR="00D90FA9" w:rsidRDefault="0006612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6BAA" w14:textId="6A5ED065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7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9</w:t>
            </w:r>
            <w:r>
              <w:rPr>
                <w:rFonts w:hint="eastAsia"/>
                <w:color w:val="000000"/>
                <w:sz w:val="21"/>
                <w:szCs w:val="21"/>
              </w:rPr>
              <w:t>、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185F" w14:textId="04952CE2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D685" w14:textId="5D77060B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韦长沙</w:t>
            </w:r>
          </w:p>
        </w:tc>
      </w:tr>
      <w:tr w:rsidR="00D90FA9" w14:paraId="200252FE" w14:textId="77777777" w:rsidTr="00BB7EEE">
        <w:trPr>
          <w:trHeight w:val="210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2199F" w14:textId="6D678029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DB976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项目验收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AF65" w14:textId="7E37BE94" w:rsidR="00D90FA9" w:rsidRDefault="00066124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59320" w14:textId="33215C6F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系统测试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A1FDF" w14:textId="24857C4B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58168" w14:textId="4BA19A8E" w:rsidR="00D90FA9" w:rsidRDefault="00BB7EEE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原智鸿</w:t>
            </w:r>
          </w:p>
        </w:tc>
      </w:tr>
      <w:tr w:rsidR="00D90FA9" w14:paraId="0D36416C" w14:textId="77777777" w:rsidTr="00BB7EEE">
        <w:trPr>
          <w:trHeight w:val="210"/>
        </w:trPr>
        <w:tc>
          <w:tcPr>
            <w:tcW w:w="88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9672" w14:textId="77777777" w:rsidR="00D90FA9" w:rsidRDefault="00D90FA9">
            <w:pPr>
              <w:widowControl/>
              <w:autoSpaceDE/>
              <w:autoSpaceDN/>
              <w:adjustRightInd/>
              <w:spacing w:line="360" w:lineRule="auto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hAnsi="宋体" w:hint="eastAsia"/>
                <w:color w:val="000000"/>
                <w:sz w:val="21"/>
                <w:szCs w:val="21"/>
              </w:rPr>
              <w:t>工作量总计（人天）</w:t>
            </w:r>
            <w:r>
              <w:rPr>
                <w:rFonts w:hAnsi="宋体"/>
                <w:color w:val="000000"/>
                <w:sz w:val="21"/>
                <w:szCs w:val="21"/>
              </w:rPr>
              <w:t>：</w:t>
            </w:r>
          </w:p>
        </w:tc>
      </w:tr>
    </w:tbl>
    <w:p w14:paraId="757893F0" w14:textId="77777777" w:rsidR="00D90FA9" w:rsidRDefault="00D90FA9">
      <w:pPr>
        <w:widowControl/>
        <w:autoSpaceDE/>
        <w:autoSpaceDN/>
        <w:adjustRightInd/>
        <w:rPr>
          <w:i/>
          <w:iCs/>
          <w:color w:val="0000FF"/>
          <w:sz w:val="21"/>
          <w:szCs w:val="21"/>
        </w:rPr>
        <w:sectPr w:rsidR="00D90FA9">
          <w:pgSz w:w="11900" w:h="16832"/>
          <w:pgMar w:top="1134" w:right="1440" w:bottom="1327" w:left="1440" w:header="646" w:footer="646" w:gutter="0"/>
          <w:cols w:space="720"/>
        </w:sectPr>
      </w:pPr>
    </w:p>
    <w:p w14:paraId="2DD057DF" w14:textId="77777777" w:rsidR="00D90FA9" w:rsidRDefault="00D90FA9">
      <w:pPr>
        <w:pStyle w:val="1"/>
        <w:keepNext w:val="0"/>
        <w:tabs>
          <w:tab w:val="clear" w:pos="630"/>
          <w:tab w:val="left" w:pos="426"/>
        </w:tabs>
        <w:ind w:hanging="630"/>
        <w:rPr>
          <w:rFonts w:ascii="Times New Roman" w:eastAsia="宋体" w:hAnsi="Times New Roman"/>
          <w:szCs w:val="32"/>
        </w:rPr>
      </w:pPr>
      <w:bookmarkStart w:id="23" w:name="_Toc326312516"/>
      <w:r>
        <w:rPr>
          <w:rFonts w:hint="eastAsia"/>
        </w:rPr>
        <w:lastRenderedPageBreak/>
        <w:t>项目甘特图</w:t>
      </w:r>
      <w:bookmarkEnd w:id="23"/>
    </w:p>
    <w:tbl>
      <w:tblPr>
        <w:tblW w:w="11477" w:type="dxa"/>
        <w:tblLook w:val="04A0" w:firstRow="1" w:lastRow="0" w:firstColumn="1" w:lastColumn="0" w:noHBand="0" w:noVBand="1"/>
      </w:tblPr>
      <w:tblGrid>
        <w:gridCol w:w="860"/>
        <w:gridCol w:w="1829"/>
        <w:gridCol w:w="671"/>
        <w:gridCol w:w="515"/>
        <w:gridCol w:w="515"/>
        <w:gridCol w:w="515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404"/>
      </w:tblGrid>
      <w:tr w:rsidR="00A54312" w:rsidRPr="00A54312" w14:paraId="55033E9C" w14:textId="77777777" w:rsidTr="00A54312">
        <w:trPr>
          <w:trHeight w:val="276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059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947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任务名称</w:t>
            </w: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998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工期</w:t>
            </w:r>
          </w:p>
        </w:tc>
        <w:tc>
          <w:tcPr>
            <w:tcW w:w="8117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25F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时间</w:t>
            </w:r>
          </w:p>
        </w:tc>
      </w:tr>
      <w:tr w:rsidR="00A54312" w:rsidRPr="00A54312" w14:paraId="2513C19E" w14:textId="77777777" w:rsidTr="00A54312">
        <w:trPr>
          <w:trHeight w:val="276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5C467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CAC8A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ED31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8117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607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2020年6月</w:t>
            </w:r>
          </w:p>
        </w:tc>
      </w:tr>
      <w:tr w:rsidR="00A54312" w:rsidRPr="00A54312" w14:paraId="6E92CF59" w14:textId="77777777" w:rsidTr="00A54312">
        <w:trPr>
          <w:trHeight w:val="276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799D4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4FBD0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D0AF9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A39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778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C75E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7AF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B6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FD2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27C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9A6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F3F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7FA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6FC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2E2E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978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0D4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762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48D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</w:tr>
      <w:tr w:rsidR="00A54312" w:rsidRPr="00A54312" w14:paraId="39494446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88B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7FD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项目启动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21A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810C" w14:textId="70F8E9FC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355BCA" wp14:editId="2BDFC059">
                      <wp:simplePos x="0" y="0"/>
                      <wp:positionH relativeFrom="column">
                        <wp:posOffset>18855</wp:posOffset>
                      </wp:positionH>
                      <wp:positionV relativeFrom="paragraph">
                        <wp:posOffset>75467</wp:posOffset>
                      </wp:positionV>
                      <wp:extent cx="152400" cy="0"/>
                      <wp:effectExtent l="0" t="19050" r="19050" b="19050"/>
                      <wp:wrapNone/>
                      <wp:docPr id="47" name="直接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305312" id="直接连接符 4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95pt" to="13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80F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40F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933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30B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6D6B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27B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526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B7A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40E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E9C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88D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D0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13B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ACC5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F87A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0085283C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171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534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项目规划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B1C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DBFD" w14:textId="209024D2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2A10B2" wp14:editId="505539E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100965</wp:posOffset>
                      </wp:positionV>
                      <wp:extent cx="152400" cy="0"/>
                      <wp:effectExtent l="0" t="19050" r="19050" b="19050"/>
                      <wp:wrapNone/>
                      <wp:docPr id="49" name="直接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C24208" id="直接连接符 4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7.95pt" to="13.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3155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5B1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CA6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1EE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3E6E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07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581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F37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755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806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6AD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DDA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FD5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644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76EC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605A6BA3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39E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031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8D7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C7C6" w14:textId="75E65678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E3F4" w14:textId="592C50F6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C621" w14:textId="142AC70F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38A367" wp14:editId="35ABEB72">
                      <wp:simplePos x="0" y="0"/>
                      <wp:positionH relativeFrom="column">
                        <wp:posOffset>-307975</wp:posOffset>
                      </wp:positionH>
                      <wp:positionV relativeFrom="paragraph">
                        <wp:posOffset>77470</wp:posOffset>
                      </wp:positionV>
                      <wp:extent cx="457200" cy="0"/>
                      <wp:effectExtent l="0" t="19050" r="19050" b="19050"/>
                      <wp:wrapNone/>
                      <wp:docPr id="50" name="直接连接符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9642C" id="直接连接符 50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25pt,6.1pt" to="11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CC9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6B5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860F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CF81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82E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6EE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248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61B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CF8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0EF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DD0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7A6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18FD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0A274D17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423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9882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需求评审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4AC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B61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54D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BCD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398F" w14:textId="2FF6A50C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29625F" wp14:editId="5E0CBE98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88900</wp:posOffset>
                      </wp:positionV>
                      <wp:extent cx="152400" cy="0"/>
                      <wp:effectExtent l="0" t="19050" r="19050" b="19050"/>
                      <wp:wrapNone/>
                      <wp:docPr id="52" name="直接连接符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304FC" id="直接连接符 5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5pt,7pt" to="13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038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576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63A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2DC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ACD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D99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65D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0B0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F96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55D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D60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7181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167A126F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1C1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47D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系统设计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B52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64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0CF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40A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556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5199" w14:textId="31A2B53E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13C1" w14:textId="4A0FEB48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F96E68" wp14:editId="71E4E280">
                      <wp:simplePos x="0" y="0"/>
                      <wp:positionH relativeFrom="column">
                        <wp:posOffset>-282575</wp:posOffset>
                      </wp:positionH>
                      <wp:positionV relativeFrom="paragraph">
                        <wp:posOffset>93980</wp:posOffset>
                      </wp:positionV>
                      <wp:extent cx="415925" cy="0"/>
                      <wp:effectExtent l="0" t="19050" r="22225" b="19050"/>
                      <wp:wrapNone/>
                      <wp:docPr id="53" name="直接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9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E6F70" id="直接连接符 5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25pt,7.4pt" to="10.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9D4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195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0961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7A1D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43A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F3A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1232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BF6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8E4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C6561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245C3F59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D7C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FAF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设计评审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5B8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3CE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870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871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4BE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DE5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77A4" w14:textId="5FC2083D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1C2F942" wp14:editId="3EDDAE5D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100965</wp:posOffset>
                      </wp:positionV>
                      <wp:extent cx="152400" cy="0"/>
                      <wp:effectExtent l="0" t="19050" r="19050" b="19050"/>
                      <wp:wrapNone/>
                      <wp:docPr id="54" name="直接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FDA81" id="直接连接符 54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7.95pt" to="12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B0F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93C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EF6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DD4E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A2F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A94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4C8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DBC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8F9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E745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2532D919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07C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2644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后台实现及测试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F370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F73A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41E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274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283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3E3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957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1B38" w14:textId="3908E3FE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328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2C5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0FA0" w14:textId="251F63F6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D60DCD" wp14:editId="2F0FFF8B">
                      <wp:simplePos x="0" y="0"/>
                      <wp:positionH relativeFrom="column">
                        <wp:posOffset>-983615</wp:posOffset>
                      </wp:positionH>
                      <wp:positionV relativeFrom="paragraph">
                        <wp:posOffset>92075</wp:posOffset>
                      </wp:positionV>
                      <wp:extent cx="1441450" cy="0"/>
                      <wp:effectExtent l="0" t="19050" r="25400" b="19050"/>
                      <wp:wrapNone/>
                      <wp:docPr id="55" name="直接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145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4BA94" id="直接连接符 55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45pt,7.25pt" to="36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6E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1F1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61B3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8B0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968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DD70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697F08D1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4B8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63C5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前端实现及测试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3B5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F42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D9F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126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FD7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D9E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6A8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D2E7" w14:textId="5B649D42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A62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30BE" w14:textId="3DF1D833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48EF73D" wp14:editId="13B40725">
                      <wp:simplePos x="0" y="0"/>
                      <wp:positionH relativeFrom="column">
                        <wp:posOffset>-626110</wp:posOffset>
                      </wp:positionH>
                      <wp:positionV relativeFrom="paragraph">
                        <wp:posOffset>81280</wp:posOffset>
                      </wp:positionV>
                      <wp:extent cx="2045335" cy="0"/>
                      <wp:effectExtent l="0" t="19050" r="31115" b="19050"/>
                      <wp:wrapNone/>
                      <wp:docPr id="56" name="直接连接符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533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4CDF2" id="直接连接符 5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pt,6.4pt" to="111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B06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49C5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F44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A01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3B3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C68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4A09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753BCA97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3A0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F5C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App实现及测试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23E5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D60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3345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BEC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852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27D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4FA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8154" w14:textId="56BFF952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596B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38E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10B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470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98565" w14:textId="1DCC99FB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3E48760" wp14:editId="52976001">
                      <wp:simplePos x="0" y="0"/>
                      <wp:positionH relativeFrom="column">
                        <wp:posOffset>-1586865</wp:posOffset>
                      </wp:positionH>
                      <wp:positionV relativeFrom="paragraph">
                        <wp:posOffset>90805</wp:posOffset>
                      </wp:positionV>
                      <wp:extent cx="2027555" cy="0"/>
                      <wp:effectExtent l="0" t="19050" r="29845" b="19050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755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AA8E11" id="直接连接符 5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4.95pt,7.15pt" to="34.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7A3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5F13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3B5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2226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2AE65E70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0B4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59F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管理实现及测试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667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E31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B1B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64F9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589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B1C56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C38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7D1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D42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3B6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8FF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3952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CDEA" w14:textId="1BC3D3D9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2A2F9FB" wp14:editId="06CE0082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118110</wp:posOffset>
                      </wp:positionV>
                      <wp:extent cx="415925" cy="0"/>
                      <wp:effectExtent l="0" t="19050" r="22225" b="19050"/>
                      <wp:wrapNone/>
                      <wp:docPr id="58" name="直接连接符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9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CA00DB" id="直接连接符 58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9.3pt" to="36.1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55CA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059E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1C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A35F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175DE874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1A9E1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099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系统测试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7C9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87B4D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4000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F055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66C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6A41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2FEF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A20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442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57B1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251A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31D6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2C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1EBE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41EE" w14:textId="17F608E2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1850" w14:textId="54BF7CCC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D2AC161" wp14:editId="1CBA8199">
                      <wp:simplePos x="0" y="0"/>
                      <wp:positionH relativeFrom="column">
                        <wp:posOffset>-273050</wp:posOffset>
                      </wp:positionH>
                      <wp:positionV relativeFrom="paragraph">
                        <wp:posOffset>124460</wp:posOffset>
                      </wp:positionV>
                      <wp:extent cx="415925" cy="0"/>
                      <wp:effectExtent l="0" t="19050" r="22225" b="19050"/>
                      <wp:wrapNone/>
                      <wp:docPr id="59" name="直接连接符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592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6078D" id="直接连接符 5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9.8pt" to="11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682A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54312" w:rsidRPr="00A54312" w14:paraId="7CEF055D" w14:textId="77777777" w:rsidTr="00A54312">
        <w:trPr>
          <w:trHeight w:val="276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71C7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8548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项目验收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F884" w14:textId="77777777" w:rsidR="00A54312" w:rsidRPr="00A54312" w:rsidRDefault="00A54312" w:rsidP="00A5431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3C63A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9D06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D60F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C010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EBA5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FDDF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2131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0BBA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9783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7E97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4663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33481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3253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5E7D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AE10" w14:textId="77777777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C6EAE" w14:textId="1A9C93A9" w:rsidR="00A54312" w:rsidRPr="00A54312" w:rsidRDefault="00A54312" w:rsidP="00A54312">
            <w:pPr>
              <w:widowControl/>
              <w:autoSpaceDE/>
              <w:autoSpaceDN/>
              <w:adjustRightInd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C2D0F60" wp14:editId="66C18CA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91440</wp:posOffset>
                      </wp:positionV>
                      <wp:extent cx="175260" cy="0"/>
                      <wp:effectExtent l="0" t="19050" r="34290" b="19050"/>
                      <wp:wrapNone/>
                      <wp:docPr id="60" name="直接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3F520" id="直接连接符 60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7.2pt" to="13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" strokecolor="black [3213]" strokeweight="2.25pt">
                      <v:stroke joinstyle="miter"/>
                    </v:line>
                  </w:pict>
                </mc:Fallback>
              </mc:AlternateContent>
            </w:r>
            <w:r w:rsidRPr="00A54312">
              <w:rPr>
                <w:rFonts w:ascii="等线" w:eastAsia="等线" w:hAnsi="等线" w:cs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6C476A81" w14:textId="77777777" w:rsidR="00A54312" w:rsidRPr="00A54312" w:rsidRDefault="00A54312">
      <w:pPr>
        <w:widowControl/>
        <w:autoSpaceDE/>
        <w:autoSpaceDN/>
        <w:adjustRightInd/>
        <w:rPr>
          <w:color w:val="0000FF"/>
          <w:sz w:val="21"/>
          <w:szCs w:val="21"/>
        </w:rPr>
      </w:pPr>
    </w:p>
    <w:sectPr w:rsidR="00A54312" w:rsidRPr="00A54312">
      <w:pgSz w:w="16832" w:h="11900" w:orient="landscape"/>
      <w:pgMar w:top="1134" w:right="1440" w:bottom="1327" w:left="1440" w:header="646" w:footer="64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3D20B" w14:textId="77777777" w:rsidR="002729AC" w:rsidRDefault="002729AC">
      <w:r>
        <w:separator/>
      </w:r>
    </w:p>
  </w:endnote>
  <w:endnote w:type="continuationSeparator" w:id="0">
    <w:p w14:paraId="6BAC027C" w14:textId="77777777" w:rsidR="002729AC" w:rsidRDefault="0027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charset w:val="86"/>
    <w:family w:val="modern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317F6" w14:textId="77777777" w:rsidR="00BB7EEE" w:rsidRDefault="00BB7EEE">
    <w:pPr>
      <w:pStyle w:val="ad"/>
      <w:tabs>
        <w:tab w:val="clear" w:pos="4510"/>
        <w:tab w:val="clear" w:pos="9020"/>
        <w:tab w:val="center" w:pos="4153"/>
        <w:tab w:val="right" w:pos="8306"/>
      </w:tabs>
    </w:pP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  <w:p w14:paraId="3D0AE9F8" w14:textId="77777777" w:rsidR="00BB7EEE" w:rsidRDefault="00BB7EE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DB9D1" w14:textId="77777777" w:rsidR="00BB7EEE" w:rsidRDefault="00BB7EEE">
    <w:pPr>
      <w:pStyle w:val="ad"/>
      <w:tabs>
        <w:tab w:val="clear" w:pos="4510"/>
        <w:tab w:val="clear" w:pos="9020"/>
        <w:tab w:val="center" w:pos="4153"/>
        <w:tab w:val="right" w:pos="8306"/>
      </w:tabs>
    </w:pPr>
    <w:r>
      <w:rPr>
        <w:rFonts w:hint="eastAsia"/>
        <w:b/>
        <w:color w:val="7F7F7F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>
      <w:rPr>
        <w:b/>
        <w:color w:val="7F7F7F"/>
      </w:rPr>
      <w:t>1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>
      <w:rPr>
        <w:b/>
        <w:color w:val="7F7F7F"/>
      </w:rPr>
      <w:t>3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                            </w:t>
    </w:r>
    <w:r>
      <w:rPr>
        <w:b/>
        <w:color w:val="7F7F7F"/>
      </w:rPr>
      <w:t xml:space="preserve">Copyright © </w:t>
    </w:r>
    <w:r>
      <w:rPr>
        <w:b/>
        <w:bCs/>
        <w:color w:val="7F7F7F"/>
      </w:rPr>
      <w:t>Ruankosoft</w:t>
    </w:r>
    <w:r>
      <w:rPr>
        <w:rFonts w:hint="eastAsia"/>
        <w:b/>
        <w:bCs/>
        <w:color w:val="7F7F7F"/>
      </w:rPr>
      <w:t xml:space="preserve"> </w:t>
    </w:r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(WuHan)</w:t>
    </w:r>
    <w:r>
      <w:rPr>
        <w:b/>
        <w:bCs/>
        <w:color w:val="7F7F7F"/>
      </w:rPr>
      <w:t xml:space="preserve"> Co.,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47CA1" w14:textId="77777777" w:rsidR="002729AC" w:rsidRDefault="002729AC">
      <w:r>
        <w:separator/>
      </w:r>
    </w:p>
  </w:footnote>
  <w:footnote w:type="continuationSeparator" w:id="0">
    <w:p w14:paraId="2ED6F49F" w14:textId="77777777" w:rsidR="002729AC" w:rsidRDefault="0027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CFE08" w14:textId="51881701" w:rsidR="00BB7EEE" w:rsidRDefault="00BB7EEE">
    <w:pPr>
      <w:pStyle w:val="aff3"/>
      <w:tabs>
        <w:tab w:val="clear" w:pos="4153"/>
        <w:tab w:val="clear" w:pos="8306"/>
      </w:tabs>
    </w:pPr>
    <w:r>
      <w:rPr>
        <w:noProof/>
      </w:rPr>
      <w:drawing>
        <wp:inline distT="0" distB="0" distL="0" distR="0" wp14:anchorId="144CC543" wp14:editId="3AA470CC">
          <wp:extent cx="5646420" cy="381000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DDA34" w14:textId="22609A3C" w:rsidR="00BB7EEE" w:rsidRDefault="00BB7EEE">
    <w:pPr>
      <w:pStyle w:val="aff3"/>
      <w:jc w:val="left"/>
    </w:pPr>
    <w:r>
      <w:rPr>
        <w:rFonts w:hint="eastAsia"/>
      </w:rPr>
      <w:t xml:space="preserve">        </w:t>
    </w:r>
    <w:r>
      <w:rPr>
        <w:noProof/>
      </w:rPr>
      <w:drawing>
        <wp:inline distT="0" distB="0" distL="0" distR="0" wp14:anchorId="60385D46" wp14:editId="1606EA8B">
          <wp:extent cx="5646420" cy="381000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642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338" w:hanging="360"/>
      </w:pPr>
      <w:rPr>
        <w:rFonts w:ascii="Times New Roman" w:hAnsi="Times New Roman" w:hint="default"/>
      </w:rPr>
    </w:lvl>
  </w:abstractNum>
  <w:abstractNum w:abstractNumId="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513E0A3F"/>
    <w:multiLevelType w:val="multilevel"/>
    <w:tmpl w:val="513E0A3F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ascii="Times New Roman" w:eastAsia="宋体" w:hAnsi="Times New Roman"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5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0406D"/>
    <w:rsid w:val="00005183"/>
    <w:rsid w:val="00006563"/>
    <w:rsid w:val="00012DEA"/>
    <w:rsid w:val="00020176"/>
    <w:rsid w:val="00021083"/>
    <w:rsid w:val="00022BA3"/>
    <w:rsid w:val="000261CB"/>
    <w:rsid w:val="000272EC"/>
    <w:rsid w:val="00027AFB"/>
    <w:rsid w:val="00037847"/>
    <w:rsid w:val="00043D58"/>
    <w:rsid w:val="000459D5"/>
    <w:rsid w:val="0004787B"/>
    <w:rsid w:val="00047BE8"/>
    <w:rsid w:val="00051AEE"/>
    <w:rsid w:val="000526DB"/>
    <w:rsid w:val="00054AF1"/>
    <w:rsid w:val="00054F87"/>
    <w:rsid w:val="00054F9D"/>
    <w:rsid w:val="00056F68"/>
    <w:rsid w:val="00057CC8"/>
    <w:rsid w:val="00063BAE"/>
    <w:rsid w:val="00066124"/>
    <w:rsid w:val="00073271"/>
    <w:rsid w:val="00075698"/>
    <w:rsid w:val="00083BAA"/>
    <w:rsid w:val="0009221A"/>
    <w:rsid w:val="00092435"/>
    <w:rsid w:val="00095062"/>
    <w:rsid w:val="000A0949"/>
    <w:rsid w:val="000A1524"/>
    <w:rsid w:val="000A5A63"/>
    <w:rsid w:val="000C7B2D"/>
    <w:rsid w:val="000E0A44"/>
    <w:rsid w:val="000E11EC"/>
    <w:rsid w:val="000E300D"/>
    <w:rsid w:val="000E5D77"/>
    <w:rsid w:val="000F1154"/>
    <w:rsid w:val="000F1AF8"/>
    <w:rsid w:val="000F2FC0"/>
    <w:rsid w:val="00105828"/>
    <w:rsid w:val="00105CC1"/>
    <w:rsid w:val="00106E46"/>
    <w:rsid w:val="00107BEA"/>
    <w:rsid w:val="00112C06"/>
    <w:rsid w:val="001135BD"/>
    <w:rsid w:val="001235FE"/>
    <w:rsid w:val="00126828"/>
    <w:rsid w:val="00132A65"/>
    <w:rsid w:val="00142C40"/>
    <w:rsid w:val="001437B4"/>
    <w:rsid w:val="00145AD2"/>
    <w:rsid w:val="001509A1"/>
    <w:rsid w:val="00152055"/>
    <w:rsid w:val="0015230E"/>
    <w:rsid w:val="00152AF6"/>
    <w:rsid w:val="0015501C"/>
    <w:rsid w:val="00156BDE"/>
    <w:rsid w:val="00157751"/>
    <w:rsid w:val="00160137"/>
    <w:rsid w:val="00165164"/>
    <w:rsid w:val="0016526A"/>
    <w:rsid w:val="001654F9"/>
    <w:rsid w:val="0017064F"/>
    <w:rsid w:val="001709C4"/>
    <w:rsid w:val="00170A4E"/>
    <w:rsid w:val="00173FF4"/>
    <w:rsid w:val="00175DBD"/>
    <w:rsid w:val="00177FA1"/>
    <w:rsid w:val="00180ECF"/>
    <w:rsid w:val="0018498C"/>
    <w:rsid w:val="001851F8"/>
    <w:rsid w:val="00187656"/>
    <w:rsid w:val="00193D5A"/>
    <w:rsid w:val="00195855"/>
    <w:rsid w:val="001960C0"/>
    <w:rsid w:val="00196AA9"/>
    <w:rsid w:val="001A133E"/>
    <w:rsid w:val="001A3041"/>
    <w:rsid w:val="001A3B56"/>
    <w:rsid w:val="001A4075"/>
    <w:rsid w:val="001A5F37"/>
    <w:rsid w:val="001A62D2"/>
    <w:rsid w:val="001A6B90"/>
    <w:rsid w:val="001A7B56"/>
    <w:rsid w:val="001A7FD7"/>
    <w:rsid w:val="001B0476"/>
    <w:rsid w:val="001B40E9"/>
    <w:rsid w:val="001B678F"/>
    <w:rsid w:val="001C21AF"/>
    <w:rsid w:val="001C48BE"/>
    <w:rsid w:val="001C561C"/>
    <w:rsid w:val="001C760D"/>
    <w:rsid w:val="001C7D9D"/>
    <w:rsid w:val="001D4473"/>
    <w:rsid w:val="001D4C0E"/>
    <w:rsid w:val="001D4DF8"/>
    <w:rsid w:val="001E1264"/>
    <w:rsid w:val="001E1374"/>
    <w:rsid w:val="001E1C3B"/>
    <w:rsid w:val="001E287B"/>
    <w:rsid w:val="001F53BD"/>
    <w:rsid w:val="001F6956"/>
    <w:rsid w:val="002033BB"/>
    <w:rsid w:val="00204E81"/>
    <w:rsid w:val="00207A53"/>
    <w:rsid w:val="00210EA0"/>
    <w:rsid w:val="00215DDD"/>
    <w:rsid w:val="0022218A"/>
    <w:rsid w:val="0022555F"/>
    <w:rsid w:val="00225F16"/>
    <w:rsid w:val="00226B6F"/>
    <w:rsid w:val="00227771"/>
    <w:rsid w:val="0022796A"/>
    <w:rsid w:val="00230E6B"/>
    <w:rsid w:val="00232B99"/>
    <w:rsid w:val="0023547B"/>
    <w:rsid w:val="00237D6C"/>
    <w:rsid w:val="00237EBB"/>
    <w:rsid w:val="00243020"/>
    <w:rsid w:val="00244A59"/>
    <w:rsid w:val="00244C29"/>
    <w:rsid w:val="00246FA1"/>
    <w:rsid w:val="002507AA"/>
    <w:rsid w:val="002547E4"/>
    <w:rsid w:val="00261ED7"/>
    <w:rsid w:val="0026221F"/>
    <w:rsid w:val="002653ED"/>
    <w:rsid w:val="00267BBC"/>
    <w:rsid w:val="00267BCD"/>
    <w:rsid w:val="002715A4"/>
    <w:rsid w:val="00271820"/>
    <w:rsid w:val="002729AC"/>
    <w:rsid w:val="002742D7"/>
    <w:rsid w:val="002746EF"/>
    <w:rsid w:val="002751E6"/>
    <w:rsid w:val="002752D0"/>
    <w:rsid w:val="00275B1A"/>
    <w:rsid w:val="00277E17"/>
    <w:rsid w:val="0028200C"/>
    <w:rsid w:val="00287B64"/>
    <w:rsid w:val="002A08AC"/>
    <w:rsid w:val="002A100E"/>
    <w:rsid w:val="002A2ADE"/>
    <w:rsid w:val="002A6431"/>
    <w:rsid w:val="002A7DEB"/>
    <w:rsid w:val="002B07FE"/>
    <w:rsid w:val="002B0E60"/>
    <w:rsid w:val="002B127E"/>
    <w:rsid w:val="002B2104"/>
    <w:rsid w:val="002B394B"/>
    <w:rsid w:val="002C0A0D"/>
    <w:rsid w:val="002C2E27"/>
    <w:rsid w:val="002C5B53"/>
    <w:rsid w:val="002C5DFA"/>
    <w:rsid w:val="002C7338"/>
    <w:rsid w:val="002D384B"/>
    <w:rsid w:val="002E0454"/>
    <w:rsid w:val="002E0A28"/>
    <w:rsid w:val="002E0AAD"/>
    <w:rsid w:val="002E3A5A"/>
    <w:rsid w:val="002E3CDC"/>
    <w:rsid w:val="002E4288"/>
    <w:rsid w:val="002E477F"/>
    <w:rsid w:val="002E5935"/>
    <w:rsid w:val="002E62E8"/>
    <w:rsid w:val="002F0F47"/>
    <w:rsid w:val="002F1EDC"/>
    <w:rsid w:val="002F1F8F"/>
    <w:rsid w:val="002F2547"/>
    <w:rsid w:val="002F2A3F"/>
    <w:rsid w:val="002F6A45"/>
    <w:rsid w:val="002F72CB"/>
    <w:rsid w:val="0030079D"/>
    <w:rsid w:val="003060DC"/>
    <w:rsid w:val="00310298"/>
    <w:rsid w:val="00310739"/>
    <w:rsid w:val="00311830"/>
    <w:rsid w:val="003128EB"/>
    <w:rsid w:val="00315977"/>
    <w:rsid w:val="00315D9B"/>
    <w:rsid w:val="00317F30"/>
    <w:rsid w:val="00322E89"/>
    <w:rsid w:val="00332117"/>
    <w:rsid w:val="003449DF"/>
    <w:rsid w:val="00345848"/>
    <w:rsid w:val="00360544"/>
    <w:rsid w:val="00361245"/>
    <w:rsid w:val="003664B5"/>
    <w:rsid w:val="0036775C"/>
    <w:rsid w:val="00375CAB"/>
    <w:rsid w:val="00375E9D"/>
    <w:rsid w:val="00381B52"/>
    <w:rsid w:val="00387D1B"/>
    <w:rsid w:val="00390AFA"/>
    <w:rsid w:val="00392413"/>
    <w:rsid w:val="00396587"/>
    <w:rsid w:val="0039724C"/>
    <w:rsid w:val="00397343"/>
    <w:rsid w:val="003A03BB"/>
    <w:rsid w:val="003A169A"/>
    <w:rsid w:val="003A402E"/>
    <w:rsid w:val="003A560D"/>
    <w:rsid w:val="003A614C"/>
    <w:rsid w:val="003B0B1B"/>
    <w:rsid w:val="003B0B27"/>
    <w:rsid w:val="003B47C2"/>
    <w:rsid w:val="003B491A"/>
    <w:rsid w:val="003B4A1D"/>
    <w:rsid w:val="003B52FB"/>
    <w:rsid w:val="003B73B2"/>
    <w:rsid w:val="003C0534"/>
    <w:rsid w:val="003C6F12"/>
    <w:rsid w:val="003D42A0"/>
    <w:rsid w:val="003D4614"/>
    <w:rsid w:val="003D5295"/>
    <w:rsid w:val="003D72DB"/>
    <w:rsid w:val="003D7801"/>
    <w:rsid w:val="003D7C92"/>
    <w:rsid w:val="003E176B"/>
    <w:rsid w:val="003E7BAB"/>
    <w:rsid w:val="003F2CCA"/>
    <w:rsid w:val="003F4FC6"/>
    <w:rsid w:val="00403B53"/>
    <w:rsid w:val="0040525A"/>
    <w:rsid w:val="00405C81"/>
    <w:rsid w:val="00406E64"/>
    <w:rsid w:val="00407666"/>
    <w:rsid w:val="00407D75"/>
    <w:rsid w:val="00411A7D"/>
    <w:rsid w:val="00411E9C"/>
    <w:rsid w:val="00412900"/>
    <w:rsid w:val="0041328B"/>
    <w:rsid w:val="004177D5"/>
    <w:rsid w:val="004215C4"/>
    <w:rsid w:val="00422220"/>
    <w:rsid w:val="00425B02"/>
    <w:rsid w:val="00430151"/>
    <w:rsid w:val="00431401"/>
    <w:rsid w:val="00432993"/>
    <w:rsid w:val="00435BE8"/>
    <w:rsid w:val="0043650A"/>
    <w:rsid w:val="004368E0"/>
    <w:rsid w:val="00440CDF"/>
    <w:rsid w:val="00442BA6"/>
    <w:rsid w:val="0044368E"/>
    <w:rsid w:val="0044482F"/>
    <w:rsid w:val="00447308"/>
    <w:rsid w:val="004502DF"/>
    <w:rsid w:val="004508F7"/>
    <w:rsid w:val="00450C6D"/>
    <w:rsid w:val="00451108"/>
    <w:rsid w:val="004523EF"/>
    <w:rsid w:val="00452D7E"/>
    <w:rsid w:val="00453224"/>
    <w:rsid w:val="004563AC"/>
    <w:rsid w:val="004608A9"/>
    <w:rsid w:val="00460BB8"/>
    <w:rsid w:val="004627A1"/>
    <w:rsid w:val="00463D9C"/>
    <w:rsid w:val="00466EB3"/>
    <w:rsid w:val="00470FFD"/>
    <w:rsid w:val="00471BB2"/>
    <w:rsid w:val="00472D68"/>
    <w:rsid w:val="0047465D"/>
    <w:rsid w:val="004855C6"/>
    <w:rsid w:val="00496E29"/>
    <w:rsid w:val="004A246C"/>
    <w:rsid w:val="004A7B94"/>
    <w:rsid w:val="004B03F9"/>
    <w:rsid w:val="004C1688"/>
    <w:rsid w:val="004C2A4F"/>
    <w:rsid w:val="004C6CBE"/>
    <w:rsid w:val="004C78AD"/>
    <w:rsid w:val="004D19AB"/>
    <w:rsid w:val="004D2421"/>
    <w:rsid w:val="004D417F"/>
    <w:rsid w:val="004D65D8"/>
    <w:rsid w:val="004D6E17"/>
    <w:rsid w:val="004D71F3"/>
    <w:rsid w:val="004E5F06"/>
    <w:rsid w:val="004F0125"/>
    <w:rsid w:val="004F13C4"/>
    <w:rsid w:val="004F16F6"/>
    <w:rsid w:val="004F1F7D"/>
    <w:rsid w:val="004F704A"/>
    <w:rsid w:val="0050079B"/>
    <w:rsid w:val="0050530D"/>
    <w:rsid w:val="00511179"/>
    <w:rsid w:val="00511C7F"/>
    <w:rsid w:val="00512D72"/>
    <w:rsid w:val="00513B81"/>
    <w:rsid w:val="00514F1D"/>
    <w:rsid w:val="005159A1"/>
    <w:rsid w:val="005169AD"/>
    <w:rsid w:val="00516E27"/>
    <w:rsid w:val="005214EE"/>
    <w:rsid w:val="00522425"/>
    <w:rsid w:val="00524CAF"/>
    <w:rsid w:val="00525E85"/>
    <w:rsid w:val="00525E95"/>
    <w:rsid w:val="00525E98"/>
    <w:rsid w:val="00527F49"/>
    <w:rsid w:val="005346B3"/>
    <w:rsid w:val="0053632F"/>
    <w:rsid w:val="005364B8"/>
    <w:rsid w:val="005378B9"/>
    <w:rsid w:val="00541867"/>
    <w:rsid w:val="005435C4"/>
    <w:rsid w:val="00543B15"/>
    <w:rsid w:val="00547AEC"/>
    <w:rsid w:val="00550789"/>
    <w:rsid w:val="0055102E"/>
    <w:rsid w:val="00551357"/>
    <w:rsid w:val="00552305"/>
    <w:rsid w:val="005602D1"/>
    <w:rsid w:val="00564080"/>
    <w:rsid w:val="005706ED"/>
    <w:rsid w:val="00575DB2"/>
    <w:rsid w:val="00582001"/>
    <w:rsid w:val="00582991"/>
    <w:rsid w:val="00583518"/>
    <w:rsid w:val="00583CD0"/>
    <w:rsid w:val="00585ABC"/>
    <w:rsid w:val="005862FD"/>
    <w:rsid w:val="0058642D"/>
    <w:rsid w:val="005875A3"/>
    <w:rsid w:val="005918C2"/>
    <w:rsid w:val="005937D0"/>
    <w:rsid w:val="005943E2"/>
    <w:rsid w:val="00594D81"/>
    <w:rsid w:val="005A20B5"/>
    <w:rsid w:val="005A2575"/>
    <w:rsid w:val="005A2B18"/>
    <w:rsid w:val="005A6581"/>
    <w:rsid w:val="005A6D3D"/>
    <w:rsid w:val="005B1759"/>
    <w:rsid w:val="005B2A8F"/>
    <w:rsid w:val="005B35AF"/>
    <w:rsid w:val="005B7382"/>
    <w:rsid w:val="005C0285"/>
    <w:rsid w:val="005C18C7"/>
    <w:rsid w:val="005C295F"/>
    <w:rsid w:val="005C3525"/>
    <w:rsid w:val="005C4C36"/>
    <w:rsid w:val="005C4EF3"/>
    <w:rsid w:val="005C5E0B"/>
    <w:rsid w:val="005C6061"/>
    <w:rsid w:val="005C6C83"/>
    <w:rsid w:val="005C7170"/>
    <w:rsid w:val="005C7E6E"/>
    <w:rsid w:val="005D094A"/>
    <w:rsid w:val="005D2B3A"/>
    <w:rsid w:val="005D34A4"/>
    <w:rsid w:val="005D41AF"/>
    <w:rsid w:val="005D53E7"/>
    <w:rsid w:val="005E0455"/>
    <w:rsid w:val="005E17B4"/>
    <w:rsid w:val="005E65BC"/>
    <w:rsid w:val="005F0628"/>
    <w:rsid w:val="005F1C67"/>
    <w:rsid w:val="005F4B60"/>
    <w:rsid w:val="005F5406"/>
    <w:rsid w:val="006028E3"/>
    <w:rsid w:val="0060445A"/>
    <w:rsid w:val="006048DA"/>
    <w:rsid w:val="00605F9D"/>
    <w:rsid w:val="0061371D"/>
    <w:rsid w:val="006147C9"/>
    <w:rsid w:val="006169DD"/>
    <w:rsid w:val="0062029B"/>
    <w:rsid w:val="006212A7"/>
    <w:rsid w:val="006227E8"/>
    <w:rsid w:val="006233A8"/>
    <w:rsid w:val="006247C3"/>
    <w:rsid w:val="00627305"/>
    <w:rsid w:val="00633228"/>
    <w:rsid w:val="00633485"/>
    <w:rsid w:val="006355B1"/>
    <w:rsid w:val="00637C26"/>
    <w:rsid w:val="00641661"/>
    <w:rsid w:val="006417F4"/>
    <w:rsid w:val="00641ADC"/>
    <w:rsid w:val="006427B7"/>
    <w:rsid w:val="0064554F"/>
    <w:rsid w:val="0064732A"/>
    <w:rsid w:val="0066044D"/>
    <w:rsid w:val="00664813"/>
    <w:rsid w:val="0066529B"/>
    <w:rsid w:val="00670290"/>
    <w:rsid w:val="0067203A"/>
    <w:rsid w:val="00672ED6"/>
    <w:rsid w:val="00682864"/>
    <w:rsid w:val="006831C5"/>
    <w:rsid w:val="006838CB"/>
    <w:rsid w:val="00686A20"/>
    <w:rsid w:val="006877AA"/>
    <w:rsid w:val="00690EC2"/>
    <w:rsid w:val="006A1FB7"/>
    <w:rsid w:val="006A3282"/>
    <w:rsid w:val="006A50AC"/>
    <w:rsid w:val="006A5EB0"/>
    <w:rsid w:val="006B01BF"/>
    <w:rsid w:val="006B3774"/>
    <w:rsid w:val="006B3F00"/>
    <w:rsid w:val="006B4771"/>
    <w:rsid w:val="006C20F5"/>
    <w:rsid w:val="006C5802"/>
    <w:rsid w:val="006C67EB"/>
    <w:rsid w:val="006C7551"/>
    <w:rsid w:val="006C75CE"/>
    <w:rsid w:val="006D2D47"/>
    <w:rsid w:val="006D33B0"/>
    <w:rsid w:val="006D5294"/>
    <w:rsid w:val="006D53EE"/>
    <w:rsid w:val="006D54D8"/>
    <w:rsid w:val="006D6556"/>
    <w:rsid w:val="006D7219"/>
    <w:rsid w:val="006E6BBA"/>
    <w:rsid w:val="006E7143"/>
    <w:rsid w:val="006F20AB"/>
    <w:rsid w:val="00702379"/>
    <w:rsid w:val="00704C14"/>
    <w:rsid w:val="00705059"/>
    <w:rsid w:val="007109C0"/>
    <w:rsid w:val="00710F8D"/>
    <w:rsid w:val="00713854"/>
    <w:rsid w:val="00714BD3"/>
    <w:rsid w:val="007154A6"/>
    <w:rsid w:val="0071652B"/>
    <w:rsid w:val="00716BFB"/>
    <w:rsid w:val="007176C5"/>
    <w:rsid w:val="0072171D"/>
    <w:rsid w:val="00722C4A"/>
    <w:rsid w:val="00724FD4"/>
    <w:rsid w:val="0072500D"/>
    <w:rsid w:val="00725271"/>
    <w:rsid w:val="00726C56"/>
    <w:rsid w:val="0073073B"/>
    <w:rsid w:val="007307CB"/>
    <w:rsid w:val="00735565"/>
    <w:rsid w:val="00735CCA"/>
    <w:rsid w:val="00737BD4"/>
    <w:rsid w:val="007426E3"/>
    <w:rsid w:val="007440EA"/>
    <w:rsid w:val="00744B3B"/>
    <w:rsid w:val="007473BA"/>
    <w:rsid w:val="007502BE"/>
    <w:rsid w:val="00750DC1"/>
    <w:rsid w:val="007532DD"/>
    <w:rsid w:val="00753A41"/>
    <w:rsid w:val="0075579D"/>
    <w:rsid w:val="0075629E"/>
    <w:rsid w:val="00756C5D"/>
    <w:rsid w:val="00761556"/>
    <w:rsid w:val="0076180D"/>
    <w:rsid w:val="00762E07"/>
    <w:rsid w:val="00764E40"/>
    <w:rsid w:val="00765C6E"/>
    <w:rsid w:val="007665DD"/>
    <w:rsid w:val="0077127A"/>
    <w:rsid w:val="0077206E"/>
    <w:rsid w:val="00772143"/>
    <w:rsid w:val="007738F7"/>
    <w:rsid w:val="007831D9"/>
    <w:rsid w:val="0078458E"/>
    <w:rsid w:val="0078722D"/>
    <w:rsid w:val="007876CF"/>
    <w:rsid w:val="00790AC6"/>
    <w:rsid w:val="007931D9"/>
    <w:rsid w:val="007976F4"/>
    <w:rsid w:val="00797F2B"/>
    <w:rsid w:val="007A2417"/>
    <w:rsid w:val="007A2A68"/>
    <w:rsid w:val="007A471B"/>
    <w:rsid w:val="007B0439"/>
    <w:rsid w:val="007B0D85"/>
    <w:rsid w:val="007B2000"/>
    <w:rsid w:val="007B2DCC"/>
    <w:rsid w:val="007B37FD"/>
    <w:rsid w:val="007B5BF7"/>
    <w:rsid w:val="007B615A"/>
    <w:rsid w:val="007C0312"/>
    <w:rsid w:val="007C0562"/>
    <w:rsid w:val="007C0BE5"/>
    <w:rsid w:val="007C15E8"/>
    <w:rsid w:val="007C310F"/>
    <w:rsid w:val="007C5FF0"/>
    <w:rsid w:val="007D085E"/>
    <w:rsid w:val="007D0B47"/>
    <w:rsid w:val="007D1B73"/>
    <w:rsid w:val="007D1F29"/>
    <w:rsid w:val="007D4DDB"/>
    <w:rsid w:val="007D5996"/>
    <w:rsid w:val="007D6749"/>
    <w:rsid w:val="007D7EB3"/>
    <w:rsid w:val="007E10E6"/>
    <w:rsid w:val="007E122D"/>
    <w:rsid w:val="007E4D38"/>
    <w:rsid w:val="007E5624"/>
    <w:rsid w:val="007E7516"/>
    <w:rsid w:val="007F1CF2"/>
    <w:rsid w:val="007F4C5C"/>
    <w:rsid w:val="007F4CF2"/>
    <w:rsid w:val="007F506A"/>
    <w:rsid w:val="007F5D1A"/>
    <w:rsid w:val="007F7073"/>
    <w:rsid w:val="007F762F"/>
    <w:rsid w:val="007F77CE"/>
    <w:rsid w:val="00801090"/>
    <w:rsid w:val="00803CF2"/>
    <w:rsid w:val="00806262"/>
    <w:rsid w:val="00807F03"/>
    <w:rsid w:val="00811D58"/>
    <w:rsid w:val="0081547F"/>
    <w:rsid w:val="00824021"/>
    <w:rsid w:val="0082463F"/>
    <w:rsid w:val="00824EF6"/>
    <w:rsid w:val="00826877"/>
    <w:rsid w:val="00827533"/>
    <w:rsid w:val="0083075F"/>
    <w:rsid w:val="00832FC6"/>
    <w:rsid w:val="00833E02"/>
    <w:rsid w:val="0083523C"/>
    <w:rsid w:val="00836155"/>
    <w:rsid w:val="008361AC"/>
    <w:rsid w:val="00837ECA"/>
    <w:rsid w:val="00837F0B"/>
    <w:rsid w:val="008434B7"/>
    <w:rsid w:val="00844FB5"/>
    <w:rsid w:val="008464E1"/>
    <w:rsid w:val="00850C54"/>
    <w:rsid w:val="00857C32"/>
    <w:rsid w:val="008613FC"/>
    <w:rsid w:val="00866E20"/>
    <w:rsid w:val="008674F7"/>
    <w:rsid w:val="00873663"/>
    <w:rsid w:val="00874A1A"/>
    <w:rsid w:val="00875A84"/>
    <w:rsid w:val="00882833"/>
    <w:rsid w:val="008843DC"/>
    <w:rsid w:val="00892B1A"/>
    <w:rsid w:val="00894672"/>
    <w:rsid w:val="00897A2A"/>
    <w:rsid w:val="008A05A9"/>
    <w:rsid w:val="008A2FB7"/>
    <w:rsid w:val="008B29A8"/>
    <w:rsid w:val="008B2BAA"/>
    <w:rsid w:val="008B4B33"/>
    <w:rsid w:val="008B6F93"/>
    <w:rsid w:val="008C1588"/>
    <w:rsid w:val="008C305C"/>
    <w:rsid w:val="008C3275"/>
    <w:rsid w:val="008C6A4F"/>
    <w:rsid w:val="008C71F7"/>
    <w:rsid w:val="008C7CD0"/>
    <w:rsid w:val="008D18B3"/>
    <w:rsid w:val="008D3E13"/>
    <w:rsid w:val="008D3E3D"/>
    <w:rsid w:val="008D3FBE"/>
    <w:rsid w:val="008D6BAD"/>
    <w:rsid w:val="008D77CA"/>
    <w:rsid w:val="008E0541"/>
    <w:rsid w:val="008E0B2D"/>
    <w:rsid w:val="008E17F9"/>
    <w:rsid w:val="008E236E"/>
    <w:rsid w:val="008E44FF"/>
    <w:rsid w:val="008E6544"/>
    <w:rsid w:val="008E7D41"/>
    <w:rsid w:val="008E7F56"/>
    <w:rsid w:val="008F104A"/>
    <w:rsid w:val="008F3632"/>
    <w:rsid w:val="008F4C49"/>
    <w:rsid w:val="008F5CC4"/>
    <w:rsid w:val="008F5EE7"/>
    <w:rsid w:val="009001DF"/>
    <w:rsid w:val="00906D7C"/>
    <w:rsid w:val="00910D8F"/>
    <w:rsid w:val="00915945"/>
    <w:rsid w:val="00916C2A"/>
    <w:rsid w:val="00917E09"/>
    <w:rsid w:val="0092291E"/>
    <w:rsid w:val="009255E4"/>
    <w:rsid w:val="009267EA"/>
    <w:rsid w:val="009275C2"/>
    <w:rsid w:val="00930FF2"/>
    <w:rsid w:val="0093146F"/>
    <w:rsid w:val="00931980"/>
    <w:rsid w:val="00932550"/>
    <w:rsid w:val="00934B11"/>
    <w:rsid w:val="00934BB3"/>
    <w:rsid w:val="00935D34"/>
    <w:rsid w:val="00937D6D"/>
    <w:rsid w:val="00941C1B"/>
    <w:rsid w:val="0094412D"/>
    <w:rsid w:val="0094497A"/>
    <w:rsid w:val="00944C94"/>
    <w:rsid w:val="00946DC7"/>
    <w:rsid w:val="00947E12"/>
    <w:rsid w:val="0095468D"/>
    <w:rsid w:val="0095566A"/>
    <w:rsid w:val="00955C8E"/>
    <w:rsid w:val="0096030D"/>
    <w:rsid w:val="00963464"/>
    <w:rsid w:val="009663AA"/>
    <w:rsid w:val="00976144"/>
    <w:rsid w:val="0097781A"/>
    <w:rsid w:val="00977820"/>
    <w:rsid w:val="00977B25"/>
    <w:rsid w:val="009801CC"/>
    <w:rsid w:val="009817F9"/>
    <w:rsid w:val="00982F25"/>
    <w:rsid w:val="00982FA5"/>
    <w:rsid w:val="009834B7"/>
    <w:rsid w:val="0098573E"/>
    <w:rsid w:val="00987C24"/>
    <w:rsid w:val="00987D0F"/>
    <w:rsid w:val="00990C42"/>
    <w:rsid w:val="009914AE"/>
    <w:rsid w:val="00995625"/>
    <w:rsid w:val="00995A23"/>
    <w:rsid w:val="009966AA"/>
    <w:rsid w:val="009A239E"/>
    <w:rsid w:val="009A3F2B"/>
    <w:rsid w:val="009A4786"/>
    <w:rsid w:val="009A5390"/>
    <w:rsid w:val="009A6A45"/>
    <w:rsid w:val="009A7193"/>
    <w:rsid w:val="009B3B8F"/>
    <w:rsid w:val="009B3D92"/>
    <w:rsid w:val="009C0794"/>
    <w:rsid w:val="009C2C4C"/>
    <w:rsid w:val="009C6C11"/>
    <w:rsid w:val="009D3188"/>
    <w:rsid w:val="009D3F31"/>
    <w:rsid w:val="009D6DC5"/>
    <w:rsid w:val="009F0EBF"/>
    <w:rsid w:val="009F112F"/>
    <w:rsid w:val="009F34CF"/>
    <w:rsid w:val="009F3D2A"/>
    <w:rsid w:val="009F4511"/>
    <w:rsid w:val="009F5398"/>
    <w:rsid w:val="00A05419"/>
    <w:rsid w:val="00A06749"/>
    <w:rsid w:val="00A070CE"/>
    <w:rsid w:val="00A11D8B"/>
    <w:rsid w:val="00A13124"/>
    <w:rsid w:val="00A13F7A"/>
    <w:rsid w:val="00A17404"/>
    <w:rsid w:val="00A17CFF"/>
    <w:rsid w:val="00A20C20"/>
    <w:rsid w:val="00A26F4A"/>
    <w:rsid w:val="00A312DD"/>
    <w:rsid w:val="00A315BB"/>
    <w:rsid w:val="00A32099"/>
    <w:rsid w:val="00A3214F"/>
    <w:rsid w:val="00A351E1"/>
    <w:rsid w:val="00A40720"/>
    <w:rsid w:val="00A4149D"/>
    <w:rsid w:val="00A42330"/>
    <w:rsid w:val="00A42461"/>
    <w:rsid w:val="00A45226"/>
    <w:rsid w:val="00A461C0"/>
    <w:rsid w:val="00A500D9"/>
    <w:rsid w:val="00A50395"/>
    <w:rsid w:val="00A5167E"/>
    <w:rsid w:val="00A524FA"/>
    <w:rsid w:val="00A53E86"/>
    <w:rsid w:val="00A54312"/>
    <w:rsid w:val="00A566FC"/>
    <w:rsid w:val="00A667E8"/>
    <w:rsid w:val="00A67E33"/>
    <w:rsid w:val="00A70072"/>
    <w:rsid w:val="00A70290"/>
    <w:rsid w:val="00A7307F"/>
    <w:rsid w:val="00A73CEC"/>
    <w:rsid w:val="00A74E3C"/>
    <w:rsid w:val="00A755E4"/>
    <w:rsid w:val="00A822D2"/>
    <w:rsid w:val="00A82EA3"/>
    <w:rsid w:val="00A834D0"/>
    <w:rsid w:val="00A84A67"/>
    <w:rsid w:val="00A859D4"/>
    <w:rsid w:val="00A90841"/>
    <w:rsid w:val="00A919DC"/>
    <w:rsid w:val="00A91D50"/>
    <w:rsid w:val="00A94668"/>
    <w:rsid w:val="00A952EF"/>
    <w:rsid w:val="00A96182"/>
    <w:rsid w:val="00A97482"/>
    <w:rsid w:val="00A97CDE"/>
    <w:rsid w:val="00AA28E9"/>
    <w:rsid w:val="00AA3677"/>
    <w:rsid w:val="00AA41A8"/>
    <w:rsid w:val="00AB26D7"/>
    <w:rsid w:val="00AB3ADA"/>
    <w:rsid w:val="00AB4C39"/>
    <w:rsid w:val="00AB53AB"/>
    <w:rsid w:val="00AB73D6"/>
    <w:rsid w:val="00AC58DE"/>
    <w:rsid w:val="00AC627F"/>
    <w:rsid w:val="00AD020C"/>
    <w:rsid w:val="00AD4F9A"/>
    <w:rsid w:val="00AE7B20"/>
    <w:rsid w:val="00AF0B5A"/>
    <w:rsid w:val="00AF2276"/>
    <w:rsid w:val="00AF5015"/>
    <w:rsid w:val="00AF5582"/>
    <w:rsid w:val="00AF55AE"/>
    <w:rsid w:val="00AF7715"/>
    <w:rsid w:val="00B02494"/>
    <w:rsid w:val="00B05E96"/>
    <w:rsid w:val="00B064AB"/>
    <w:rsid w:val="00B07521"/>
    <w:rsid w:val="00B13067"/>
    <w:rsid w:val="00B1587B"/>
    <w:rsid w:val="00B21602"/>
    <w:rsid w:val="00B232C2"/>
    <w:rsid w:val="00B300EA"/>
    <w:rsid w:val="00B30F61"/>
    <w:rsid w:val="00B3104E"/>
    <w:rsid w:val="00B3127A"/>
    <w:rsid w:val="00B32EA5"/>
    <w:rsid w:val="00B34D8B"/>
    <w:rsid w:val="00B454F2"/>
    <w:rsid w:val="00B4692C"/>
    <w:rsid w:val="00B5417A"/>
    <w:rsid w:val="00B55DC9"/>
    <w:rsid w:val="00B63CE5"/>
    <w:rsid w:val="00B65C52"/>
    <w:rsid w:val="00B777AE"/>
    <w:rsid w:val="00B83B44"/>
    <w:rsid w:val="00B8455E"/>
    <w:rsid w:val="00B84E89"/>
    <w:rsid w:val="00B91186"/>
    <w:rsid w:val="00B97AFE"/>
    <w:rsid w:val="00BA1C81"/>
    <w:rsid w:val="00BA4542"/>
    <w:rsid w:val="00BA62CD"/>
    <w:rsid w:val="00BB477A"/>
    <w:rsid w:val="00BB53AC"/>
    <w:rsid w:val="00BB686D"/>
    <w:rsid w:val="00BB7EEE"/>
    <w:rsid w:val="00BC2EFB"/>
    <w:rsid w:val="00BC6135"/>
    <w:rsid w:val="00BC6184"/>
    <w:rsid w:val="00BD1A26"/>
    <w:rsid w:val="00BD2153"/>
    <w:rsid w:val="00BD3CC2"/>
    <w:rsid w:val="00BD6159"/>
    <w:rsid w:val="00BD7219"/>
    <w:rsid w:val="00BD7AF5"/>
    <w:rsid w:val="00BE1197"/>
    <w:rsid w:val="00BE47C2"/>
    <w:rsid w:val="00BE6064"/>
    <w:rsid w:val="00BF3FE2"/>
    <w:rsid w:val="00BF5A01"/>
    <w:rsid w:val="00BF6737"/>
    <w:rsid w:val="00BF774D"/>
    <w:rsid w:val="00BF7D3F"/>
    <w:rsid w:val="00C020E6"/>
    <w:rsid w:val="00C052F1"/>
    <w:rsid w:val="00C058E6"/>
    <w:rsid w:val="00C10CE7"/>
    <w:rsid w:val="00C1432A"/>
    <w:rsid w:val="00C1453F"/>
    <w:rsid w:val="00C149A6"/>
    <w:rsid w:val="00C206A2"/>
    <w:rsid w:val="00C23E91"/>
    <w:rsid w:val="00C3216A"/>
    <w:rsid w:val="00C32225"/>
    <w:rsid w:val="00C33710"/>
    <w:rsid w:val="00C35815"/>
    <w:rsid w:val="00C35B0E"/>
    <w:rsid w:val="00C37478"/>
    <w:rsid w:val="00C40C72"/>
    <w:rsid w:val="00C42EA3"/>
    <w:rsid w:val="00C45724"/>
    <w:rsid w:val="00C47E6F"/>
    <w:rsid w:val="00C53532"/>
    <w:rsid w:val="00C535ED"/>
    <w:rsid w:val="00C53682"/>
    <w:rsid w:val="00C54CD7"/>
    <w:rsid w:val="00C60117"/>
    <w:rsid w:val="00C6287D"/>
    <w:rsid w:val="00C6367C"/>
    <w:rsid w:val="00C666B6"/>
    <w:rsid w:val="00C70B76"/>
    <w:rsid w:val="00C7151E"/>
    <w:rsid w:val="00C723BB"/>
    <w:rsid w:val="00C733E5"/>
    <w:rsid w:val="00C770C7"/>
    <w:rsid w:val="00C81FE7"/>
    <w:rsid w:val="00C86E28"/>
    <w:rsid w:val="00C9005E"/>
    <w:rsid w:val="00C918C0"/>
    <w:rsid w:val="00C936CB"/>
    <w:rsid w:val="00C93C55"/>
    <w:rsid w:val="00C96C74"/>
    <w:rsid w:val="00CA5F38"/>
    <w:rsid w:val="00CB4DA7"/>
    <w:rsid w:val="00CB4DF3"/>
    <w:rsid w:val="00CB54D1"/>
    <w:rsid w:val="00CC5B97"/>
    <w:rsid w:val="00CD01DE"/>
    <w:rsid w:val="00CD1DAD"/>
    <w:rsid w:val="00CD30C1"/>
    <w:rsid w:val="00CE15C0"/>
    <w:rsid w:val="00CE3C40"/>
    <w:rsid w:val="00CE5256"/>
    <w:rsid w:val="00CF64E1"/>
    <w:rsid w:val="00D031FE"/>
    <w:rsid w:val="00D039B0"/>
    <w:rsid w:val="00D05221"/>
    <w:rsid w:val="00D06A07"/>
    <w:rsid w:val="00D0781B"/>
    <w:rsid w:val="00D12DFC"/>
    <w:rsid w:val="00D12FE4"/>
    <w:rsid w:val="00D15CFB"/>
    <w:rsid w:val="00D17254"/>
    <w:rsid w:val="00D22D68"/>
    <w:rsid w:val="00D23896"/>
    <w:rsid w:val="00D24613"/>
    <w:rsid w:val="00D27A9D"/>
    <w:rsid w:val="00D30727"/>
    <w:rsid w:val="00D307D2"/>
    <w:rsid w:val="00D310A8"/>
    <w:rsid w:val="00D32E06"/>
    <w:rsid w:val="00D34EA5"/>
    <w:rsid w:val="00D36A94"/>
    <w:rsid w:val="00D373D5"/>
    <w:rsid w:val="00D426B5"/>
    <w:rsid w:val="00D5050D"/>
    <w:rsid w:val="00D508BE"/>
    <w:rsid w:val="00D52A68"/>
    <w:rsid w:val="00D55803"/>
    <w:rsid w:val="00D57881"/>
    <w:rsid w:val="00D57ADC"/>
    <w:rsid w:val="00D6391B"/>
    <w:rsid w:val="00D7221C"/>
    <w:rsid w:val="00D74E33"/>
    <w:rsid w:val="00D75EC2"/>
    <w:rsid w:val="00D81007"/>
    <w:rsid w:val="00D81602"/>
    <w:rsid w:val="00D82344"/>
    <w:rsid w:val="00D82AF6"/>
    <w:rsid w:val="00D82D4E"/>
    <w:rsid w:val="00D8552C"/>
    <w:rsid w:val="00D90FA9"/>
    <w:rsid w:val="00D9119D"/>
    <w:rsid w:val="00D925E6"/>
    <w:rsid w:val="00D95E80"/>
    <w:rsid w:val="00DA1F3F"/>
    <w:rsid w:val="00DA42DA"/>
    <w:rsid w:val="00DA5E23"/>
    <w:rsid w:val="00DA65AC"/>
    <w:rsid w:val="00DA6D76"/>
    <w:rsid w:val="00DB04D0"/>
    <w:rsid w:val="00DB0598"/>
    <w:rsid w:val="00DB34E4"/>
    <w:rsid w:val="00DB595F"/>
    <w:rsid w:val="00DC02E6"/>
    <w:rsid w:val="00DC0EC1"/>
    <w:rsid w:val="00DC10E8"/>
    <w:rsid w:val="00DC4F50"/>
    <w:rsid w:val="00DC6DA9"/>
    <w:rsid w:val="00DD5DBD"/>
    <w:rsid w:val="00DE0680"/>
    <w:rsid w:val="00DE1E3C"/>
    <w:rsid w:val="00DE4D2F"/>
    <w:rsid w:val="00DE4DBA"/>
    <w:rsid w:val="00DE5442"/>
    <w:rsid w:val="00DE6F5A"/>
    <w:rsid w:val="00DE7319"/>
    <w:rsid w:val="00DF07BE"/>
    <w:rsid w:val="00DF1B9E"/>
    <w:rsid w:val="00DF331B"/>
    <w:rsid w:val="00DF432F"/>
    <w:rsid w:val="00DF56A6"/>
    <w:rsid w:val="00DF6429"/>
    <w:rsid w:val="00DF7816"/>
    <w:rsid w:val="00E11850"/>
    <w:rsid w:val="00E20544"/>
    <w:rsid w:val="00E21746"/>
    <w:rsid w:val="00E22A2E"/>
    <w:rsid w:val="00E23030"/>
    <w:rsid w:val="00E256BB"/>
    <w:rsid w:val="00E376C9"/>
    <w:rsid w:val="00E37D79"/>
    <w:rsid w:val="00E423E4"/>
    <w:rsid w:val="00E42B3F"/>
    <w:rsid w:val="00E43665"/>
    <w:rsid w:val="00E474E2"/>
    <w:rsid w:val="00E5145D"/>
    <w:rsid w:val="00E515C3"/>
    <w:rsid w:val="00E5216F"/>
    <w:rsid w:val="00E52C01"/>
    <w:rsid w:val="00E544E4"/>
    <w:rsid w:val="00E55FF6"/>
    <w:rsid w:val="00E57636"/>
    <w:rsid w:val="00E6198A"/>
    <w:rsid w:val="00E61BBD"/>
    <w:rsid w:val="00E62760"/>
    <w:rsid w:val="00E6391C"/>
    <w:rsid w:val="00E6538C"/>
    <w:rsid w:val="00E73E1D"/>
    <w:rsid w:val="00E74154"/>
    <w:rsid w:val="00E80F24"/>
    <w:rsid w:val="00E81CE3"/>
    <w:rsid w:val="00E82629"/>
    <w:rsid w:val="00E83408"/>
    <w:rsid w:val="00E86562"/>
    <w:rsid w:val="00E865DB"/>
    <w:rsid w:val="00E91D9B"/>
    <w:rsid w:val="00E91F2C"/>
    <w:rsid w:val="00E9227F"/>
    <w:rsid w:val="00E944CE"/>
    <w:rsid w:val="00E95F50"/>
    <w:rsid w:val="00E968E1"/>
    <w:rsid w:val="00E9792E"/>
    <w:rsid w:val="00EA0131"/>
    <w:rsid w:val="00EA1283"/>
    <w:rsid w:val="00EA2E19"/>
    <w:rsid w:val="00EB34BB"/>
    <w:rsid w:val="00EB62F0"/>
    <w:rsid w:val="00EB763B"/>
    <w:rsid w:val="00EC0C4F"/>
    <w:rsid w:val="00EC4B0B"/>
    <w:rsid w:val="00EC4F9D"/>
    <w:rsid w:val="00EC604C"/>
    <w:rsid w:val="00EC7175"/>
    <w:rsid w:val="00EC796C"/>
    <w:rsid w:val="00ED0B77"/>
    <w:rsid w:val="00ED20F6"/>
    <w:rsid w:val="00ED2534"/>
    <w:rsid w:val="00ED2CB0"/>
    <w:rsid w:val="00ED4ED5"/>
    <w:rsid w:val="00EE08DD"/>
    <w:rsid w:val="00EE786C"/>
    <w:rsid w:val="00EE7CBA"/>
    <w:rsid w:val="00EE7F9B"/>
    <w:rsid w:val="00EF02CC"/>
    <w:rsid w:val="00EF05B1"/>
    <w:rsid w:val="00EF210B"/>
    <w:rsid w:val="00EF50E5"/>
    <w:rsid w:val="00EF60B6"/>
    <w:rsid w:val="00F05214"/>
    <w:rsid w:val="00F11BEA"/>
    <w:rsid w:val="00F1418E"/>
    <w:rsid w:val="00F14721"/>
    <w:rsid w:val="00F17EA6"/>
    <w:rsid w:val="00F22980"/>
    <w:rsid w:val="00F247BF"/>
    <w:rsid w:val="00F33DA5"/>
    <w:rsid w:val="00F3438D"/>
    <w:rsid w:val="00F43BC5"/>
    <w:rsid w:val="00F47092"/>
    <w:rsid w:val="00F5481E"/>
    <w:rsid w:val="00F559E5"/>
    <w:rsid w:val="00F62250"/>
    <w:rsid w:val="00F66F06"/>
    <w:rsid w:val="00F74669"/>
    <w:rsid w:val="00F815C5"/>
    <w:rsid w:val="00F8357A"/>
    <w:rsid w:val="00F875FC"/>
    <w:rsid w:val="00F87953"/>
    <w:rsid w:val="00F91259"/>
    <w:rsid w:val="00F91F98"/>
    <w:rsid w:val="00F94A64"/>
    <w:rsid w:val="00FC085A"/>
    <w:rsid w:val="00FC1BBB"/>
    <w:rsid w:val="00FC1D78"/>
    <w:rsid w:val="00FD0540"/>
    <w:rsid w:val="00FD11D1"/>
    <w:rsid w:val="00FD15CD"/>
    <w:rsid w:val="00FD4AB7"/>
    <w:rsid w:val="00FD5D6D"/>
    <w:rsid w:val="00FE0065"/>
    <w:rsid w:val="00FE1C50"/>
    <w:rsid w:val="00FE3EFE"/>
    <w:rsid w:val="00FE4141"/>
    <w:rsid w:val="00FE6CD2"/>
    <w:rsid w:val="00FF5C62"/>
    <w:rsid w:val="00FF6B49"/>
    <w:rsid w:val="19574DA2"/>
    <w:rsid w:val="1E464BBA"/>
    <w:rsid w:val="1E512F4B"/>
    <w:rsid w:val="21EB0234"/>
    <w:rsid w:val="251903EC"/>
    <w:rsid w:val="354354AE"/>
    <w:rsid w:val="4C213D4D"/>
    <w:rsid w:val="6993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DECE652"/>
  <w15:chartTrackingRefBased/>
  <w15:docId w15:val="{9461D2CB-0D3D-43D7-B032-A22BE969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caption" w:qFormat="1"/>
    <w:lsdException w:name="table of figures" w:semiHidden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3"/>
    <w:next w:val="2"/>
    <w:qFormat/>
    <w:pPr>
      <w:keepNext/>
      <w:widowControl/>
      <w:numPr>
        <w:numId w:val="2"/>
      </w:numPr>
      <w:tabs>
        <w:tab w:val="left" w:pos="630"/>
      </w:tabs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3"/>
    <w:next w:val="3"/>
    <w:qFormat/>
    <w:pPr>
      <w:keepNext/>
      <w:widowControl/>
      <w:numPr>
        <w:ilvl w:val="1"/>
        <w:numId w:val="1"/>
      </w:numPr>
      <w:tabs>
        <w:tab w:val="left" w:pos="860"/>
      </w:tabs>
      <w:adjustRightInd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4"/>
    <w:qFormat/>
    <w:pPr>
      <w:keepNext/>
      <w:widowControl/>
      <w:numPr>
        <w:ilvl w:val="2"/>
        <w:numId w:val="1"/>
      </w:numPr>
      <w:tabs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3"/>
    <w:next w:val="a4"/>
    <w:qFormat/>
    <w:pPr>
      <w:keepNext/>
      <w:widowControl/>
      <w:numPr>
        <w:ilvl w:val="3"/>
        <w:numId w:val="1"/>
      </w:numPr>
      <w:tabs>
        <w:tab w:val="left" w:pos="765"/>
      </w:tabs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1"/>
      </w:numPr>
      <w:tabs>
        <w:tab w:val="left" w:pos="765"/>
      </w:tabs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qFormat/>
    <w:pPr>
      <w:widowControl/>
      <w:numPr>
        <w:ilvl w:val="5"/>
        <w:numId w:val="1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qFormat/>
    <w:pPr>
      <w:widowControl/>
      <w:numPr>
        <w:ilvl w:val="6"/>
        <w:numId w:val="1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qFormat/>
    <w:pPr>
      <w:keepNext/>
      <w:keepLines/>
      <w:numPr>
        <w:ilvl w:val="7"/>
        <w:numId w:val="1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qFormat/>
    <w:pPr>
      <w:keepNext/>
      <w:keepLines/>
      <w:numPr>
        <w:ilvl w:val="8"/>
        <w:numId w:val="1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rPr>
      <w:color w:val="0000FF"/>
      <w:u w:val="single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5"/>
  </w:style>
  <w:style w:type="character" w:styleId="ab">
    <w:name w:val="annotation reference"/>
    <w:semiHidden/>
    <w:rPr>
      <w:sz w:val="21"/>
      <w:szCs w:val="21"/>
    </w:rPr>
  </w:style>
  <w:style w:type="character" w:customStyle="1" w:styleId="CharChar">
    <w:name w:val="编写建议 Char Char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character" w:customStyle="1" w:styleId="hand">
    <w:name w:val="hand"/>
    <w:basedOn w:val="a5"/>
  </w:style>
  <w:style w:type="character" w:customStyle="1" w:styleId="CharChar0">
    <w:name w:val="表头样式 Char Char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ac">
    <w:name w:val="页脚 字符"/>
    <w:link w:val="ad"/>
    <w:rPr>
      <w:rFonts w:ascii="Arial" w:eastAsia="宋体" w:hAnsi="Arial"/>
      <w:sz w:val="18"/>
      <w:szCs w:val="18"/>
      <w:lang w:val="en-US" w:eastAsia="zh-CN" w:bidi="ar-SA"/>
    </w:rPr>
  </w:style>
  <w:style w:type="character" w:customStyle="1" w:styleId="Char">
    <w:name w:val="表格文本 Char"/>
    <w:link w:val="ae"/>
    <w:rPr>
      <w:rFonts w:ascii="Arial" w:eastAsia="宋体" w:hAnsi="Arial"/>
      <w:sz w:val="21"/>
      <w:szCs w:val="21"/>
      <w:lang w:val="en-US" w:eastAsia="zh-CN" w:bidi="ar-SA"/>
    </w:rPr>
  </w:style>
  <w:style w:type="paragraph" w:styleId="TOC9">
    <w:name w:val="toc 9"/>
    <w:basedOn w:val="a3"/>
    <w:next w:val="a3"/>
    <w:semiHidden/>
    <w:pPr>
      <w:ind w:left="3360"/>
    </w:pPr>
  </w:style>
  <w:style w:type="paragraph" w:customStyle="1" w:styleId="af">
    <w:name w:val="封面华为技术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styleId="ad">
    <w:name w:val="footer"/>
    <w:basedOn w:val="a3"/>
    <w:link w:val="ac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0">
    <w:name w:val="table of figures"/>
    <w:basedOn w:val="TOC1"/>
    <w:semiHidden/>
    <w:pPr>
      <w:widowControl w:val="0"/>
      <w:spacing w:before="300" w:after="150"/>
      <w:jc w:val="center"/>
    </w:pPr>
  </w:style>
  <w:style w:type="paragraph" w:styleId="TOC3">
    <w:name w:val="toc 3"/>
    <w:basedOn w:val="a3"/>
    <w:semiHidden/>
    <w:pPr>
      <w:tabs>
        <w:tab w:val="left" w:pos="1560"/>
        <w:tab w:val="right" w:leader="dot" w:pos="9010"/>
      </w:tabs>
      <w:spacing w:line="320" w:lineRule="exact"/>
      <w:ind w:leftChars="424" w:left="1417" w:hangingChars="271" w:hanging="569"/>
    </w:pPr>
    <w:rPr>
      <w:rFonts w:ascii="Arial" w:hAnsi="Arial"/>
      <w:sz w:val="21"/>
      <w:szCs w:val="21"/>
    </w:rPr>
  </w:style>
  <w:style w:type="paragraph" w:customStyle="1" w:styleId="af1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2">
    <w:name w:val="代码样式"/>
    <w:basedOn w:val="af1"/>
    <w:pPr>
      <w:spacing w:line="360" w:lineRule="auto"/>
    </w:pPr>
    <w:rPr>
      <w:rFonts w:ascii="Courier New" w:hAnsi="Courier New"/>
      <w:sz w:val="18"/>
      <w:szCs w:val="18"/>
    </w:rPr>
  </w:style>
  <w:style w:type="paragraph" w:styleId="af3">
    <w:name w:val="Body Text"/>
    <w:basedOn w:val="a3"/>
    <w:pPr>
      <w:spacing w:after="120"/>
    </w:pPr>
  </w:style>
  <w:style w:type="paragraph" w:customStyle="1" w:styleId="defaulttext">
    <w:name w:val="default text"/>
    <w:basedOn w:val="a3"/>
    <w:pPr>
      <w:widowControl/>
      <w:spacing w:line="360" w:lineRule="auto"/>
    </w:pPr>
    <w:rPr>
      <w:sz w:val="21"/>
    </w:rPr>
  </w:style>
  <w:style w:type="paragraph" w:styleId="TOC7">
    <w:name w:val="toc 7"/>
    <w:basedOn w:val="a3"/>
    <w:next w:val="a3"/>
    <w:semiHidden/>
    <w:pPr>
      <w:ind w:left="2520"/>
    </w:pPr>
  </w:style>
  <w:style w:type="paragraph" w:styleId="a4">
    <w:name w:val="Body Text First Indent"/>
    <w:basedOn w:val="a3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af4">
    <w:name w:val="annotation subject"/>
    <w:basedOn w:val="af5"/>
    <w:next w:val="af5"/>
    <w:semiHidden/>
    <w:rPr>
      <w:b/>
      <w:bCs/>
    </w:rPr>
  </w:style>
  <w:style w:type="paragraph" w:customStyle="1" w:styleId="abstract">
    <w:name w:val="abstract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af6">
    <w:name w:val="页眉文档名称样式"/>
    <w:basedOn w:val="a3"/>
    <w:rPr>
      <w:sz w:val="18"/>
    </w:rPr>
  </w:style>
  <w:style w:type="paragraph" w:styleId="TOC6">
    <w:name w:val="toc 6"/>
    <w:basedOn w:val="a3"/>
    <w:semiHidden/>
    <w:pPr>
      <w:ind w:left="1757" w:hanging="907"/>
    </w:pPr>
    <w:rPr>
      <w:sz w:val="21"/>
    </w:rPr>
  </w:style>
  <w:style w:type="paragraph" w:customStyle="1" w:styleId="af7">
    <w:name w:val="参考资料清单+倾斜+蓝色"/>
    <w:basedOn w:val="a3"/>
    <w:pPr>
      <w:tabs>
        <w:tab w:val="left" w:pos="2040"/>
      </w:tabs>
      <w:spacing w:line="360" w:lineRule="auto"/>
      <w:ind w:leftChars="800" w:left="2040" w:hangingChars="200" w:hanging="360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bc">
    <w:name w:val="标题 abc"/>
    <w:basedOn w:val="a3"/>
    <w:pPr>
      <w:tabs>
        <w:tab w:val="left" w:pos="360"/>
      </w:tabs>
      <w:spacing w:beforeLines="50" w:before="50"/>
      <w:jc w:val="both"/>
    </w:pPr>
    <w:rPr>
      <w:sz w:val="22"/>
    </w:rPr>
  </w:style>
  <w:style w:type="paragraph" w:styleId="af8">
    <w:name w:val="Normal Indent"/>
    <w:basedOn w:val="a3"/>
    <w:pPr>
      <w:ind w:firstLine="420"/>
    </w:pPr>
  </w:style>
  <w:style w:type="paragraph" w:customStyle="1" w:styleId="af9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a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styleId="af5">
    <w:name w:val="annotation text"/>
    <w:basedOn w:val="a3"/>
    <w:semiHidden/>
  </w:style>
  <w:style w:type="paragraph" w:styleId="afb">
    <w:name w:val="caption"/>
    <w:basedOn w:val="a3"/>
    <w:next w:val="a3"/>
    <w:qFormat/>
    <w:rPr>
      <w:rFonts w:ascii="Arial" w:eastAsia="黑体" w:hAnsi="Arial" w:cs="Arial"/>
    </w:rPr>
  </w:style>
  <w:style w:type="paragraph" w:styleId="a">
    <w:name w:val="List Bullet"/>
    <w:basedOn w:val="a3"/>
    <w:pPr>
      <w:numPr>
        <w:numId w:val="3"/>
      </w:numPr>
      <w:tabs>
        <w:tab w:val="left" w:pos="1134"/>
      </w:tabs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fc">
    <w:name w:val="Document Map"/>
    <w:basedOn w:val="a3"/>
    <w:semiHidden/>
    <w:pPr>
      <w:shd w:val="clear" w:color="auto" w:fill="000080"/>
    </w:pPr>
  </w:style>
  <w:style w:type="paragraph" w:customStyle="1" w:styleId="afd">
    <w:name w:val="关键词"/>
    <w:basedOn w:val="afe"/>
  </w:style>
  <w:style w:type="paragraph" w:styleId="TOC2">
    <w:name w:val="toc 2"/>
    <w:basedOn w:val="a3"/>
    <w:semiHidden/>
    <w:pPr>
      <w:tabs>
        <w:tab w:val="left" w:pos="851"/>
        <w:tab w:val="left" w:pos="993"/>
        <w:tab w:val="right" w:leader="dot" w:pos="9010"/>
      </w:tabs>
      <w:spacing w:line="320" w:lineRule="exact"/>
      <w:ind w:leftChars="213" w:left="451" w:hangingChars="12" w:hanging="25"/>
    </w:pPr>
    <w:rPr>
      <w:rFonts w:ascii="Arial" w:hAnsi="Arial"/>
      <w:sz w:val="21"/>
      <w:szCs w:val="21"/>
    </w:rPr>
  </w:style>
  <w:style w:type="paragraph" w:styleId="aff">
    <w:name w:val="Balloon Text"/>
    <w:basedOn w:val="a3"/>
    <w:semiHidden/>
    <w:rPr>
      <w:sz w:val="18"/>
      <w:szCs w:val="18"/>
    </w:rPr>
  </w:style>
  <w:style w:type="paragraph" w:styleId="TOC5">
    <w:name w:val="toc 5"/>
    <w:basedOn w:val="a3"/>
    <w:next w:val="a3"/>
    <w:semiHidden/>
    <w:pPr>
      <w:ind w:left="1680"/>
    </w:pPr>
  </w:style>
  <w:style w:type="paragraph" w:customStyle="1" w:styleId="aff0">
    <w:name w:val="目录"/>
    <w:basedOn w:val="a3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styleId="aff1">
    <w:name w:val="Date"/>
    <w:basedOn w:val="a3"/>
    <w:next w:val="a3"/>
    <w:pPr>
      <w:ind w:leftChars="2500" w:left="100"/>
    </w:pPr>
  </w:style>
  <w:style w:type="paragraph" w:styleId="TOC8">
    <w:name w:val="toc 8"/>
    <w:basedOn w:val="a3"/>
    <w:next w:val="a3"/>
    <w:semiHidden/>
    <w:pPr>
      <w:ind w:left="2940"/>
    </w:pPr>
  </w:style>
  <w:style w:type="paragraph" w:styleId="TOC4">
    <w:name w:val="toc 4"/>
    <w:basedOn w:val="a3"/>
    <w:semiHidden/>
    <w:pPr>
      <w:ind w:left="1134" w:hanging="567"/>
    </w:pPr>
    <w:rPr>
      <w:rFonts w:ascii="Arial" w:hAnsi="Arial"/>
      <w:sz w:val="21"/>
      <w:szCs w:val="21"/>
    </w:rPr>
  </w:style>
  <w:style w:type="paragraph" w:customStyle="1" w:styleId="aff2">
    <w:name w:val="目录页编号文本样式"/>
    <w:basedOn w:val="a3"/>
    <w:pPr>
      <w:jc w:val="right"/>
    </w:pPr>
    <w:rPr>
      <w:sz w:val="21"/>
    </w:rPr>
  </w:style>
  <w:style w:type="paragraph" w:styleId="TOC1">
    <w:name w:val="toc 1"/>
    <w:basedOn w:val="a3"/>
    <w:next w:val="a3"/>
    <w:pPr>
      <w:widowControl/>
      <w:tabs>
        <w:tab w:val="left" w:pos="480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styleId="aff3">
    <w:name w:val="header"/>
    <w:basedOn w:val="a3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ff4">
    <w:name w:val="文档标题"/>
    <w:basedOn w:val="a3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e">
    <w:name w:val="摘要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documenttitleonheader">
    <w:name w:val="document title on header"/>
    <w:basedOn w:val="a3"/>
    <w:pPr>
      <w:widowControl/>
    </w:pPr>
    <w:rPr>
      <w:sz w:val="18"/>
    </w:rPr>
  </w:style>
  <w:style w:type="paragraph" w:customStyle="1" w:styleId="catalog4">
    <w:name w:val="catalog 4"/>
    <w:basedOn w:val="a3"/>
    <w:pPr>
      <w:widowControl/>
      <w:ind w:left="1134" w:hanging="567"/>
    </w:pPr>
    <w:rPr>
      <w:sz w:val="21"/>
    </w:rPr>
  </w:style>
  <w:style w:type="paragraph" w:customStyle="1" w:styleId="a0">
    <w:name w:val="参考资料清单"/>
    <w:basedOn w:val="a3"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5">
    <w:name w:val="表头样式"/>
    <w:basedOn w:val="a3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表格列标题"/>
    <w:basedOn w:val="a3"/>
    <w:pPr>
      <w:jc w:val="center"/>
    </w:pPr>
    <w:rPr>
      <w:b/>
      <w:sz w:val="21"/>
    </w:rPr>
  </w:style>
  <w:style w:type="paragraph" w:customStyle="1" w:styleId="rk">
    <w:name w:val="正文rk"/>
    <w:basedOn w:val="a3"/>
    <w:pPr>
      <w:tabs>
        <w:tab w:val="left" w:pos="400"/>
      </w:tabs>
      <w:spacing w:line="360" w:lineRule="auto"/>
      <w:ind w:leftChars="200" w:left="200" w:firstLineChars="200" w:firstLine="200"/>
    </w:pPr>
    <w:rPr>
      <w:sz w:val="21"/>
    </w:rPr>
  </w:style>
  <w:style w:type="paragraph" w:customStyle="1" w:styleId="catalogoffigureandtable">
    <w:name w:val="catalog of figure and table"/>
    <w:basedOn w:val="a3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7">
    <w:name w:val="备注说明"/>
    <w:basedOn w:val="a3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itemlist">
    <w:name w:val="item list"/>
    <w:basedOn w:val="a"/>
    <w:pPr>
      <w:widowControl/>
      <w:numPr>
        <w:numId w:val="0"/>
      </w:numPr>
      <w:tabs>
        <w:tab w:val="left" w:pos="1134"/>
        <w:tab w:val="left" w:pos="1559"/>
      </w:tabs>
      <w:ind w:leftChars="200" w:left="1559" w:hanging="425"/>
    </w:pPr>
    <w:rPr>
      <w:rFonts w:ascii="宋体" w:hAnsi="Wingdings"/>
    </w:rPr>
  </w:style>
  <w:style w:type="paragraph" w:customStyle="1" w:styleId="catalog2">
    <w:name w:val="catalog 2"/>
    <w:basedOn w:val="a3"/>
    <w:pPr>
      <w:ind w:left="453" w:hanging="283"/>
    </w:pPr>
    <w:rPr>
      <w:sz w:val="21"/>
    </w:rPr>
  </w:style>
  <w:style w:type="paragraph" w:customStyle="1" w:styleId="aff8">
    <w:name w:val="表号去除自动编号"/>
    <w:basedOn w:val="a3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compilingadvice">
    <w:name w:val="compiling advice"/>
    <w:basedOn w:val="a3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aff9">
    <w:name w:val="项目符号"/>
    <w:basedOn w:val="a3"/>
    <w:pPr>
      <w:spacing w:line="360" w:lineRule="auto"/>
    </w:pPr>
    <w:rPr>
      <w:sz w:val="21"/>
    </w:rPr>
  </w:style>
  <w:style w:type="paragraph" w:customStyle="1" w:styleId="affa">
    <w:name w:val="点号"/>
    <w:basedOn w:val="a3"/>
    <w:pPr>
      <w:spacing w:beforeLines="50" w:before="50"/>
      <w:ind w:left="1231" w:hanging="284"/>
    </w:pPr>
    <w:rPr>
      <w:sz w:val="21"/>
    </w:rPr>
  </w:style>
  <w:style w:type="paragraph" w:customStyle="1" w:styleId="affb">
    <w:name w:val="编写建议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c">
    <w:name w:val="修订记录"/>
    <w:basedOn w:val="a3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0">
    <w:name w:val="编写建议 Char"/>
    <w:basedOn w:val="a3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d">
    <w:name w:val="注示头"/>
    <w:basedOn w:val="a3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Char1">
    <w:name w:val="表头样式 Char"/>
    <w:basedOn w:val="a3"/>
    <w:pPr>
      <w:jc w:val="center"/>
    </w:pPr>
    <w:rPr>
      <w:rFonts w:ascii="Arial" w:hAnsi="Arial"/>
      <w:b/>
      <w:sz w:val="21"/>
      <w:szCs w:val="21"/>
    </w:rPr>
  </w:style>
  <w:style w:type="paragraph" w:customStyle="1" w:styleId="a2">
    <w:name w:val="表号"/>
    <w:basedOn w:val="a3"/>
    <w:next w:val="a4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e">
    <w:name w:val="页脚样式"/>
    <w:basedOn w:val="a3"/>
    <w:pPr>
      <w:spacing w:before="90"/>
    </w:pPr>
    <w:rPr>
      <w:sz w:val="18"/>
    </w:rPr>
  </w:style>
  <w:style w:type="paragraph" w:customStyle="1" w:styleId="HuaweiTechnologiesoncover">
    <w:name w:val="Huawei Technologies on cover"/>
    <w:basedOn w:val="a3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f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oncover">
    <w:name w:val="document title on cover"/>
    <w:basedOn w:val="a3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afff0">
    <w:name w:val="脚注"/>
    <w:basedOn w:val="a3"/>
    <w:pPr>
      <w:spacing w:after="90"/>
    </w:pPr>
    <w:rPr>
      <w:sz w:val="18"/>
    </w:rPr>
  </w:style>
  <w:style w:type="paragraph" w:customStyle="1" w:styleId="catalog6">
    <w:name w:val="catalog 6"/>
    <w:basedOn w:val="a3"/>
    <w:pPr>
      <w:widowControl/>
      <w:ind w:left="1757" w:hanging="907"/>
    </w:pPr>
    <w:rPr>
      <w:sz w:val="21"/>
    </w:rPr>
  </w:style>
  <w:style w:type="paragraph" w:customStyle="1" w:styleId="referance">
    <w:name w:val="referance"/>
    <w:basedOn w:val="a3"/>
    <w:pPr>
      <w:widowControl/>
      <w:spacing w:line="360" w:lineRule="auto"/>
      <w:ind w:left="360" w:hanging="360"/>
      <w:jc w:val="both"/>
    </w:pPr>
    <w:rPr>
      <w:rFonts w:ascii="宋体"/>
      <w:sz w:val="21"/>
    </w:rPr>
  </w:style>
  <w:style w:type="paragraph" w:customStyle="1" w:styleId="WordPro0">
    <w:name w:val="正文首行缩进(WordPro)"/>
    <w:basedOn w:val="a3"/>
    <w:pPr>
      <w:spacing w:before="105"/>
      <w:ind w:left="1134"/>
      <w:jc w:val="both"/>
    </w:pPr>
    <w:rPr>
      <w:sz w:val="21"/>
    </w:rPr>
  </w:style>
  <w:style w:type="paragraph" w:customStyle="1" w:styleId="revisionrecord">
    <w:name w:val="revision record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f1">
    <w:name w:val="页眉密级样式"/>
    <w:basedOn w:val="a3"/>
    <w:pPr>
      <w:jc w:val="right"/>
    </w:pPr>
    <w:rPr>
      <w:sz w:val="18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3"/>
    <w:pPr>
      <w:autoSpaceDE/>
      <w:autoSpaceDN/>
      <w:adjustRightInd/>
      <w:spacing w:line="360" w:lineRule="auto"/>
      <w:ind w:left="420"/>
      <w:jc w:val="both"/>
      <w:textAlignment w:val="baseline"/>
    </w:pPr>
    <w:rPr>
      <w:kern w:val="2"/>
      <w:sz w:val="21"/>
      <w:szCs w:val="24"/>
    </w:rPr>
  </w:style>
  <w:style w:type="paragraph" w:customStyle="1" w:styleId="tabletext">
    <w:name w:val="table text"/>
    <w:basedOn w:val="a3"/>
    <w:pPr>
      <w:widowControl/>
      <w:tabs>
        <w:tab w:val="decimal" w:pos="0"/>
      </w:tabs>
    </w:pPr>
    <w:rPr>
      <w:sz w:val="21"/>
    </w:rPr>
  </w:style>
  <w:style w:type="paragraph" w:customStyle="1" w:styleId="figuredescriptionwithoutautonumbering">
    <w:name w:val="figure description without auto numbering"/>
    <w:basedOn w:val="a3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catalog1">
    <w:name w:val="catalog 1"/>
    <w:basedOn w:val="a3"/>
    <w:pPr>
      <w:widowControl/>
      <w:ind w:left="198" w:hanging="113"/>
    </w:pPr>
    <w:rPr>
      <w:sz w:val="21"/>
    </w:rPr>
  </w:style>
  <w:style w:type="paragraph" w:customStyle="1" w:styleId="tabledescriptionwithoutautonumbering">
    <w:name w:val="table description without auto numbering"/>
    <w:basedOn w:val="a3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a1">
    <w:name w:val="图号"/>
    <w:basedOn w:val="a3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f2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e">
    <w:name w:val="表格文本"/>
    <w:basedOn w:val="a3"/>
    <w:link w:val="Char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CharChar1">
    <w:name w:val="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catalog3">
    <w:name w:val="catalog 3"/>
    <w:basedOn w:val="a3"/>
    <w:pPr>
      <w:widowControl/>
      <w:ind w:left="794" w:hanging="454"/>
    </w:pPr>
    <w:rPr>
      <w:sz w:val="21"/>
    </w:rPr>
  </w:style>
  <w:style w:type="paragraph" w:customStyle="1" w:styleId="afff3">
    <w:name w:val="表格文本居中"/>
    <w:basedOn w:val="a3"/>
    <w:pPr>
      <w:jc w:val="center"/>
    </w:pPr>
    <w:rPr>
      <w:sz w:val="21"/>
    </w:rPr>
  </w:style>
  <w:style w:type="paragraph" w:customStyle="1" w:styleId="afff4">
    <w:name w:val="样式 参考资料清单 + 倾斜 蓝色"/>
    <w:basedOn w:val="a0"/>
    <w:rPr>
      <w:iCs/>
      <w:color w:val="000000"/>
    </w:rPr>
  </w:style>
  <w:style w:type="paragraph" w:customStyle="1" w:styleId="045">
    <w:name w:val="样式 摘要 + 左侧:  0.45 厘米"/>
    <w:basedOn w:val="afe"/>
    <w:rPr>
      <w:rFonts w:cs="宋体"/>
    </w:rPr>
  </w:style>
  <w:style w:type="paragraph" w:customStyle="1" w:styleId="annotation">
    <w:name w:val="annotation"/>
    <w:basedOn w:val="a3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3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heading">
    <w:name w:val="table heading"/>
    <w:basedOn w:val="a3"/>
    <w:pPr>
      <w:widowControl/>
      <w:jc w:val="center"/>
    </w:pPr>
    <w:rPr>
      <w:b/>
      <w:sz w:val="21"/>
    </w:rPr>
  </w:style>
  <w:style w:type="paragraph" w:customStyle="1" w:styleId="catalog8">
    <w:name w:val="catalog 8"/>
    <w:basedOn w:val="a3"/>
    <w:pPr>
      <w:widowControl/>
      <w:ind w:left="113"/>
    </w:pPr>
    <w:rPr>
      <w:sz w:val="21"/>
    </w:rPr>
  </w:style>
  <w:style w:type="paragraph" w:customStyle="1" w:styleId="tabletextoncover">
    <w:name w:val="table text on cover"/>
    <w:basedOn w:val="a3"/>
    <w:pPr>
      <w:widowControl/>
      <w:jc w:val="center"/>
    </w:pPr>
    <w:rPr>
      <w:b/>
      <w:sz w:val="24"/>
    </w:rPr>
  </w:style>
  <w:style w:type="paragraph" w:customStyle="1" w:styleId="footnotes">
    <w:name w:val="footnotes"/>
    <w:basedOn w:val="a3"/>
    <w:pPr>
      <w:widowControl/>
      <w:spacing w:after="90"/>
    </w:pPr>
    <w:rPr>
      <w:sz w:val="18"/>
    </w:rPr>
  </w:style>
  <w:style w:type="paragraph" w:customStyle="1" w:styleId="catalog5">
    <w:name w:val="catalog 5"/>
    <w:basedOn w:val="a3"/>
    <w:pPr>
      <w:ind w:left="680"/>
    </w:pPr>
    <w:rPr>
      <w:sz w:val="21"/>
    </w:rPr>
  </w:style>
  <w:style w:type="paragraph" w:customStyle="1" w:styleId="code">
    <w:name w:val="code"/>
    <w:basedOn w:val="a3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pPr>
      <w:widowControl/>
      <w:jc w:val="right"/>
    </w:pPr>
    <w:rPr>
      <w:sz w:val="18"/>
    </w:rPr>
  </w:style>
  <w:style w:type="paragraph" w:customStyle="1" w:styleId="catalog">
    <w:name w:val="catalog"/>
    <w:basedOn w:val="a3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7">
    <w:name w:val="catalog 7"/>
    <w:basedOn w:val="a3"/>
    <w:pPr>
      <w:widowControl/>
      <w:ind w:left="2041" w:hanging="1077"/>
    </w:pPr>
    <w:rPr>
      <w:rFonts w:ascii="宋体"/>
      <w:sz w:val="21"/>
    </w:rPr>
  </w:style>
  <w:style w:type="paragraph" w:customStyle="1" w:styleId="textindentation">
    <w:name w:val="text indentation"/>
    <w:basedOn w:val="a3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catalog9">
    <w:name w:val="catalog 9"/>
    <w:basedOn w:val="a3"/>
    <w:pPr>
      <w:widowControl/>
      <w:ind w:left="113"/>
    </w:pPr>
    <w:rPr>
      <w:sz w:val="21"/>
    </w:rPr>
  </w:style>
  <w:style w:type="paragraph" w:customStyle="1" w:styleId="tabledescription">
    <w:name w:val="table description"/>
    <w:basedOn w:val="a3"/>
    <w:pPr>
      <w:keepLines/>
      <w:widowControl/>
      <w:numPr>
        <w:numId w:val="6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3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figuredescription">
    <w:name w:val="figure description"/>
    <w:basedOn w:val="a3"/>
    <w:pPr>
      <w:widowControl/>
      <w:tabs>
        <w:tab w:val="left" w:pos="1080"/>
      </w:tabs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3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fff5">
    <w:name w:val="图样式"/>
    <w:basedOn w:val="a3"/>
    <w:pPr>
      <w:keepNext/>
      <w:widowControl/>
      <w:spacing w:before="80" w:after="80" w:line="360" w:lineRule="auto"/>
      <w:jc w:val="center"/>
    </w:pPr>
  </w:style>
  <w:style w:type="paragraph" w:customStyle="1" w:styleId="afff6">
    <w:name w:val="注示文本"/>
    <w:basedOn w:val="a3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harCharCharChar">
    <w:name w:val="Char Char Char Char"/>
    <w:basedOn w:val="a3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table" w:styleId="afff7">
    <w:name w:val="Table Grid"/>
    <w:basedOn w:val="a6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8">
    <w:name w:val="表样式"/>
    <w:basedOn w:val="a6"/>
    <w:pPr>
      <w:jc w:val="both"/>
    </w:pPr>
    <w:rPr>
      <w:sz w:val="21"/>
    </w:rPr>
    <w:tblPr/>
    <w:tcPr>
      <w:vAlign w:val="center"/>
    </w:tcPr>
  </w:style>
  <w:style w:type="character" w:customStyle="1" w:styleId="CharChar2">
    <w:name w:val="表格文本 Char Char"/>
    <w:rsid w:val="002B2104"/>
    <w:rPr>
      <w:rFonts w:ascii="Arial" w:hAnsi="Arial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0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41</TotalTime>
  <Pages>5</Pages>
  <Words>327</Words>
  <Characters>1865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BroadenGate Systems, Inc.</Company>
  <LinksUpToDate>false</LinksUpToDate>
  <CharactersWithSpaces>2188</CharactersWithSpaces>
  <SharedDoc>false</SharedDoc>
  <HLinks>
    <vt:vector size="24" baseType="variant"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_Toc326312516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_Toc326312515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_Toc326312514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_Toc326312513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Chen Xianhua</dc:creator>
  <cp:keywords/>
  <dc:description/>
  <cp:lastModifiedBy>赤尾</cp:lastModifiedBy>
  <cp:revision>5</cp:revision>
  <dcterms:created xsi:type="dcterms:W3CDTF">2020-06-17T02:17:00Z</dcterms:created>
  <dcterms:modified xsi:type="dcterms:W3CDTF">2020-06-17T14:51:00Z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