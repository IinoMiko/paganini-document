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F67F9D" w14:paraId="5001684C" w14:textId="77777777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2AB25F95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1809A223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449DC55F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73A9B13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F67F9D" w14:paraId="1FE705AA" w14:textId="77777777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610AFE41" w14:textId="77777777" w:rsidR="00F67F9D" w:rsidRDefault="00AE1241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互联网</w:t>
            </w:r>
            <w:r w:rsidR="005403BE">
              <w:rPr>
                <w:rFonts w:ascii="Times New Roman" w:hAnsi="Times New Roman" w:hint="eastAsia"/>
                <w:sz w:val="24"/>
                <w:szCs w:val="24"/>
              </w:rPr>
              <w:t>音乐平台</w:t>
            </w:r>
          </w:p>
        </w:tc>
        <w:tc>
          <w:tcPr>
            <w:tcW w:w="3337" w:type="dxa"/>
            <w:vAlign w:val="center"/>
          </w:tcPr>
          <w:p w14:paraId="7DC8EADC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F67F9D" w14:paraId="032AF250" w14:textId="7777777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7CD11B74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7D17230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7BA7C757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6E9741EC" w14:textId="77777777" w:rsidR="00F67F9D" w:rsidRDefault="00F67F9D">
            <w:pPr>
              <w:pStyle w:val="ad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3BC8FB89" w14:textId="77777777" w:rsidR="00F67F9D" w:rsidRDefault="00F67F9D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286699E7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F67F9D" w14:paraId="11854620" w14:textId="77777777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219E8DCD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5AB2C7CB" w14:textId="0D461183" w:rsidR="00F67F9D" w:rsidRDefault="00AD0B36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403BE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17A78AD2" w14:textId="77777777" w:rsidR="00F67F9D" w:rsidRDefault="00F67F9D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ID_INIT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002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40DFF711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6B161EE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4AACEBBF" w14:textId="77777777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>Internet Music Software System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 xml:space="preserve"> </w:t>
      </w:r>
      <w:r w:rsidR="00F67F9D">
        <w:rPr>
          <w:rFonts w:ascii="华文细黑" w:eastAsia="华文细黑" w:hAnsi="Calibri"/>
          <w:kern w:val="0"/>
          <w:sz w:val="44"/>
          <w:szCs w:val="44"/>
        </w:rPr>
        <w:t>Project Start Report</w:t>
      </w:r>
    </w:p>
    <w:p w14:paraId="66DCD839" w14:textId="5631EBD4" w:rsidR="00F67F9D" w:rsidRDefault="00AE124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互联网音乐平台</w:t>
      </w:r>
      <w:r w:rsidR="00F67F9D">
        <w:rPr>
          <w:rFonts w:ascii="华文细黑" w:eastAsia="华文细黑" w:hAnsi="Calibri" w:hint="eastAsia"/>
          <w:kern w:val="0"/>
          <w:sz w:val="44"/>
          <w:szCs w:val="44"/>
        </w:rPr>
        <w:t>系统项目立项报告</w:t>
      </w:r>
    </w:p>
    <w:p w14:paraId="1A23246A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5138C4BB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p w14:paraId="09E02C0E" w14:textId="77777777" w:rsidR="00F67F9D" w:rsidRDefault="00F67F9D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F67F9D" w14:paraId="6EE3991A" w14:textId="77777777">
        <w:trPr>
          <w:jc w:val="center"/>
        </w:trPr>
        <w:tc>
          <w:tcPr>
            <w:tcW w:w="1738" w:type="dxa"/>
            <w:vAlign w:val="center"/>
          </w:tcPr>
          <w:p w14:paraId="7806BAB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353545E9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57C7D03D" w14:textId="77777777" w:rsidR="00F67F9D" w:rsidRDefault="005403BE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  <w:tc>
          <w:tcPr>
            <w:tcW w:w="1291" w:type="dxa"/>
            <w:vAlign w:val="center"/>
          </w:tcPr>
          <w:p w14:paraId="278C90C6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69AC2E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0A3358D5" w14:textId="0E24BF49" w:rsidR="00F67F9D" w:rsidRDefault="005403BE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F6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D0B3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67F9D" w14:paraId="7A7F660F" w14:textId="77777777">
        <w:trPr>
          <w:jc w:val="center"/>
        </w:trPr>
        <w:tc>
          <w:tcPr>
            <w:tcW w:w="1738" w:type="dxa"/>
            <w:vAlign w:val="center"/>
          </w:tcPr>
          <w:p w14:paraId="2C755D5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2D8B168B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4BECABF6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18DD18F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48AD48F2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AD43844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-mm-dd</w:t>
            </w:r>
          </w:p>
        </w:tc>
      </w:tr>
      <w:tr w:rsidR="00F67F9D" w14:paraId="4E932A1A" w14:textId="77777777">
        <w:trPr>
          <w:jc w:val="center"/>
        </w:trPr>
        <w:tc>
          <w:tcPr>
            <w:tcW w:w="1738" w:type="dxa"/>
            <w:vAlign w:val="center"/>
          </w:tcPr>
          <w:p w14:paraId="047B5A18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0B3BFBF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173D59B8" w14:textId="77777777" w:rsidR="00F67F9D" w:rsidRDefault="00F67F9D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A7A36A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6534DC7E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7FBB673" w14:textId="77777777" w:rsidR="00F67F9D" w:rsidRDefault="00F67F9D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-mm-dd</w:t>
            </w:r>
          </w:p>
        </w:tc>
      </w:tr>
    </w:tbl>
    <w:p w14:paraId="7EC2F67E" w14:textId="22DE3B25" w:rsidR="00F67F9D" w:rsidRDefault="00770997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B2EE523" wp14:editId="595166B6">
            <wp:extent cx="1821180" cy="762000"/>
            <wp:effectExtent l="0" t="0" r="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9D">
        <w:rPr>
          <w:rFonts w:ascii="宋体" w:hAnsi="宋体" w:hint="eastAsia"/>
          <w:b/>
          <w:sz w:val="28"/>
          <w:szCs w:val="28"/>
        </w:rPr>
        <w:t xml:space="preserve">  </w:t>
      </w:r>
    </w:p>
    <w:p w14:paraId="187731D1" w14:textId="77777777" w:rsidR="00F67F9D" w:rsidRDefault="00F67F9D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</w:t>
      </w:r>
      <w:proofErr w:type="gramStart"/>
      <w:r>
        <w:rPr>
          <w:rFonts w:ascii="宋体" w:hAnsi="宋体" w:hint="eastAsia"/>
          <w:b/>
          <w:sz w:val="28"/>
          <w:szCs w:val="28"/>
        </w:rPr>
        <w:t>酷网络</w:t>
      </w:r>
      <w:proofErr w:type="gramEnd"/>
      <w:r>
        <w:rPr>
          <w:rFonts w:ascii="宋体" w:hAnsi="宋体" w:hint="eastAsia"/>
          <w:b/>
          <w:sz w:val="28"/>
          <w:szCs w:val="28"/>
        </w:rPr>
        <w:t>科技有限公司</w:t>
      </w:r>
    </w:p>
    <w:p w14:paraId="2FBEE416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>版权所有  不得复制</w:t>
      </w:r>
    </w:p>
    <w:p w14:paraId="4940EC92" w14:textId="77777777" w:rsidR="00F67F9D" w:rsidRDefault="00F67F9D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Copyright © </w:t>
      </w:r>
      <w:proofErr w:type="spellStart"/>
      <w:r>
        <w:rPr>
          <w:rFonts w:ascii="华文细黑" w:eastAsia="华文细黑" w:hAnsi="华文细黑" w:hint="eastAsia"/>
          <w:kern w:val="0"/>
          <w:sz w:val="24"/>
          <w:szCs w:val="24"/>
        </w:rPr>
        <w:t>Ruankosoft</w:t>
      </w:r>
      <w:proofErr w:type="spellEnd"/>
      <w:r>
        <w:rPr>
          <w:rFonts w:ascii="华文细黑" w:eastAsia="华文细黑" w:hAnsi="华文细黑"/>
          <w:kern w:val="0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(</w:t>
      </w:r>
      <w:proofErr w:type="spellStart"/>
      <w:r>
        <w:rPr>
          <w:rFonts w:ascii="华文细黑" w:eastAsia="华文细黑" w:hAnsi="华文细黑" w:hint="eastAsia"/>
          <w:kern w:val="0"/>
          <w:sz w:val="24"/>
          <w:szCs w:val="24"/>
        </w:rPr>
        <w:t>WuHan</w:t>
      </w:r>
      <w:proofErr w:type="spellEnd"/>
      <w:r>
        <w:rPr>
          <w:rFonts w:ascii="华文细黑" w:eastAsia="华文细黑" w:hAnsi="华文细黑" w:hint="eastAsia"/>
          <w:kern w:val="0"/>
          <w:sz w:val="24"/>
          <w:szCs w:val="24"/>
        </w:rPr>
        <w:t xml:space="preserve">) </w:t>
      </w:r>
      <w:r>
        <w:rPr>
          <w:rFonts w:ascii="华文细黑" w:eastAsia="华文细黑" w:hAnsi="华文细黑"/>
          <w:kern w:val="0"/>
          <w:sz w:val="24"/>
          <w:szCs w:val="24"/>
        </w:rPr>
        <w:t>Co., Ltd.</w:t>
      </w:r>
    </w:p>
    <w:p w14:paraId="5AC068F1" w14:textId="77777777" w:rsidR="00F67F9D" w:rsidRDefault="00F67F9D">
      <w:pPr>
        <w:jc w:val="center"/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All Rights Reserved</w:t>
      </w:r>
    </w:p>
    <w:p w14:paraId="2286BF78" w14:textId="77777777" w:rsidR="00F67F9D" w:rsidRDefault="00F67F9D">
      <w:pPr>
        <w:sectPr w:rsidR="00F67F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266C10DF" w14:textId="77777777" w:rsidR="00F67F9D" w:rsidRDefault="00F67F9D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14:paraId="1AD01048" w14:textId="77777777" w:rsidR="00F67F9D" w:rsidRDefault="00F67F9D"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6"/>
        <w:gridCol w:w="1276"/>
        <w:gridCol w:w="1658"/>
        <w:gridCol w:w="1276"/>
        <w:gridCol w:w="1559"/>
        <w:gridCol w:w="1319"/>
      </w:tblGrid>
      <w:tr w:rsidR="00F67F9D" w14:paraId="1DF77081" w14:textId="77777777" w:rsidTr="00411CD3">
        <w:trPr>
          <w:cantSplit/>
          <w:trHeight w:val="1334"/>
          <w:tblHeader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68C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0C78A2B6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D77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2085B92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6988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1466681E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F4FB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34270FDC" w14:textId="77777777" w:rsidR="00F67F9D" w:rsidRDefault="00F67F9D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83A1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3FFA90E0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C482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08436E9F" w14:textId="77777777" w:rsidR="00F67F9D" w:rsidRDefault="00F67F9D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F67F9D" w14:paraId="409311E3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3B4D1" w14:textId="77777777" w:rsidR="00F67F9D" w:rsidRDefault="00411CD3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995A" w14:textId="77777777" w:rsidR="00F67F9D" w:rsidRDefault="00411CD3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41353" w14:textId="77777777" w:rsidR="00F67F9D" w:rsidRDefault="00F67F9D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13EB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041F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初稿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0CB9" w14:textId="77777777" w:rsidR="00F67F9D" w:rsidRDefault="00411CD3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473B96A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214E5" w14:textId="6ED1EF83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020-06-17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87074" w14:textId="3CF96A3F" w:rsidR="00F67F9D" w:rsidRDefault="00AD0B36" w:rsidP="00AD0B36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F51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E7E15" w14:textId="006333EC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9A9D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3283E" w14:textId="5ADAB93D" w:rsidR="00F67F9D" w:rsidRDefault="00AD0B3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原智鸿</w:t>
            </w:r>
          </w:p>
        </w:tc>
      </w:tr>
      <w:tr w:rsidR="00F67F9D" w14:paraId="27C42056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EA2F6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E969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4669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789E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D083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C08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715B9782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518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14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6703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35C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B3104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4D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3B0742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44F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E0D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96E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42D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99F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8F94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4B1DFABD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02E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D50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375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727F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6E3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25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1A2ED09F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914C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FFC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B8E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4053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B71C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930B9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7C135BEB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C12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6CE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D25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702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B33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AC37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6EFF7296" w14:textId="77777777" w:rsidTr="00411CD3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517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31FD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2386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19508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F4D7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AB35B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F9D" w14:paraId="24DB32F2" w14:textId="77777777" w:rsidTr="00411CD3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DE1A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5DCC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0020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9B1F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FE9C1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73D65" w14:textId="77777777" w:rsidR="00F67F9D" w:rsidRDefault="00F67F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3E3B52" w14:textId="77777777" w:rsidR="00F67F9D" w:rsidRDefault="00F67F9D"/>
    <w:p w14:paraId="56765E41" w14:textId="77777777" w:rsidR="00F67F9D" w:rsidRDefault="00F67F9D">
      <w:pPr>
        <w:sectPr w:rsidR="00F67F9D"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160AB690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14:paraId="340A68B6" w14:textId="77777777" w:rsidR="00F67F9D" w:rsidRDefault="00F67F9D">
      <w:pPr>
        <w:pStyle w:val="af1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14:paraId="0E5FE304" w14:textId="77777777" w:rsidR="00F67F9D" w:rsidRDefault="00F67F9D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435251" w:history="1">
        <w:r>
          <w:rPr>
            <w:rStyle w:val="a6"/>
          </w:rPr>
          <w:t>1</w:t>
        </w:r>
        <w:r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>
          <w:rPr>
            <w:rStyle w:val="a6"/>
          </w:rPr>
          <w:t>Project Proposal</w:t>
        </w:r>
        <w:r>
          <w:rPr>
            <w:rStyle w:val="a6"/>
            <w:rFonts w:hint="eastAsia"/>
          </w:rPr>
          <w:t>项目提出</w:t>
        </w:r>
        <w:r>
          <w:tab/>
        </w:r>
        <w:r>
          <w:fldChar w:fldCharType="begin"/>
        </w:r>
        <w:r>
          <w:instrText xml:space="preserve"> PAGEREF _Toc355435251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F94BC37" w14:textId="77777777" w:rsidR="00F67F9D" w:rsidRDefault="006918F9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2" w:history="1">
        <w:r w:rsidR="00F67F9D">
          <w:rPr>
            <w:rStyle w:val="a6"/>
          </w:rPr>
          <w:t>2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Team building and Schedule</w:t>
        </w:r>
        <w:r w:rsidR="00F67F9D">
          <w:rPr>
            <w:rStyle w:val="a6"/>
            <w:rFonts w:hAnsi="宋体" w:hint="eastAsia"/>
          </w:rPr>
          <w:t>开发团队组成和计划时间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_Toc355435252 \h </w:instrText>
        </w:r>
        <w:r w:rsidR="00F67F9D">
          <w:fldChar w:fldCharType="separate"/>
        </w:r>
        <w:r w:rsidR="00F67F9D">
          <w:t>7</w:t>
        </w:r>
        <w:r w:rsidR="00F67F9D">
          <w:fldChar w:fldCharType="end"/>
        </w:r>
      </w:hyperlink>
    </w:p>
    <w:p w14:paraId="58054074" w14:textId="77777777" w:rsidR="00F67F9D" w:rsidRDefault="006918F9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3" w:history="1">
        <w:r w:rsidR="00F67F9D">
          <w:rPr>
            <w:rStyle w:val="a6"/>
            <w:rFonts w:hAnsi="宋体"/>
          </w:rPr>
          <w:t>3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Budget</w:t>
        </w:r>
        <w:r w:rsidR="00F67F9D">
          <w:rPr>
            <w:rStyle w:val="a6"/>
            <w:rFonts w:hAnsi="宋体" w:hint="eastAsia"/>
          </w:rPr>
          <w:t>项目预计支出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_Toc355435253 \h </w:instrText>
        </w:r>
        <w:r w:rsidR="00F67F9D">
          <w:fldChar w:fldCharType="separate"/>
        </w:r>
        <w:r w:rsidR="00F67F9D">
          <w:t>8</w:t>
        </w:r>
        <w:r w:rsidR="00F67F9D">
          <w:fldChar w:fldCharType="end"/>
        </w:r>
      </w:hyperlink>
    </w:p>
    <w:p w14:paraId="5C867E00" w14:textId="77777777" w:rsidR="00F67F9D" w:rsidRDefault="006918F9">
      <w:pPr>
        <w:pStyle w:val="TOC1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4" w:history="1">
        <w:r w:rsidR="00F67F9D">
          <w:rPr>
            <w:rStyle w:val="a6"/>
          </w:rPr>
          <w:t>4</w:t>
        </w:r>
        <w:r w:rsidR="00F67F9D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F67F9D">
          <w:rPr>
            <w:rStyle w:val="a6"/>
          </w:rPr>
          <w:t>Risks Evaluating and Mitigating</w:t>
        </w:r>
        <w:r w:rsidR="00F67F9D">
          <w:rPr>
            <w:rStyle w:val="a6"/>
            <w:rFonts w:hAnsi="宋体" w:hint="eastAsia"/>
          </w:rPr>
          <w:t>风险评估和规避</w:t>
        </w:r>
        <w:r w:rsidR="00F67F9D">
          <w:tab/>
        </w:r>
        <w:r w:rsidR="00F67F9D">
          <w:fldChar w:fldCharType="begin"/>
        </w:r>
        <w:r w:rsidR="00F67F9D">
          <w:instrText xml:space="preserve"> PAGEREF _Toc355435254 \h </w:instrText>
        </w:r>
        <w:r w:rsidR="00F67F9D">
          <w:fldChar w:fldCharType="separate"/>
        </w:r>
        <w:r w:rsidR="00F67F9D">
          <w:t>9</w:t>
        </w:r>
        <w:r w:rsidR="00F67F9D">
          <w:fldChar w:fldCharType="end"/>
        </w:r>
      </w:hyperlink>
    </w:p>
    <w:p w14:paraId="2E9CBA5D" w14:textId="77777777" w:rsidR="00F67F9D" w:rsidRDefault="00F67F9D">
      <w:pPr>
        <w:pStyle w:val="10"/>
        <w:ind w:firstLine="480"/>
      </w:pPr>
      <w:r>
        <w:fldChar w:fldCharType="end"/>
      </w:r>
    </w:p>
    <w:p w14:paraId="4DA65EFF" w14:textId="77777777" w:rsidR="00F67F9D" w:rsidRDefault="00F67F9D">
      <w:pPr>
        <w:sectPr w:rsidR="00F67F9D">
          <w:headerReference w:type="default" r:id="rId12"/>
          <w:footerReference w:type="default" r:id="rId13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029734FB" w14:textId="77777777" w:rsidR="00F67F9D" w:rsidRDefault="00F67F9D">
      <w:pPr>
        <w:pStyle w:val="1"/>
      </w:pPr>
      <w:bookmarkStart w:id="0" w:name="_Toc100483587"/>
      <w:bookmarkStart w:id="1" w:name="_Toc112147964"/>
      <w:bookmarkStart w:id="2" w:name="_Toc326311859"/>
      <w:bookmarkStart w:id="3" w:name="_Toc354489436"/>
      <w:bookmarkStart w:id="4" w:name="_Toc355435251"/>
      <w:r>
        <w:lastRenderedPageBreak/>
        <w:t>Project Proposal</w:t>
      </w:r>
      <w:r>
        <w:t>项目提出</w:t>
      </w:r>
      <w:bookmarkEnd w:id="0"/>
      <w:bookmarkEnd w:id="1"/>
      <w:bookmarkEnd w:id="2"/>
      <w:bookmarkEnd w:id="3"/>
      <w:bookmarkEnd w:id="4"/>
    </w:p>
    <w:p w14:paraId="7DD83A9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bookmarkStart w:id="5" w:name="_Toc24528321"/>
      <w:bookmarkStart w:id="6" w:name="_Toc26688228"/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14:paraId="6B4C1EDA" w14:textId="77777777" w:rsidR="00F67F9D" w:rsidRDefault="00AE1241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互联网音乐平台</w:t>
      </w:r>
    </w:p>
    <w:bookmarkEnd w:id="5"/>
    <w:bookmarkEnd w:id="6"/>
    <w:p w14:paraId="62486EE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项目简介：</w:t>
      </w:r>
    </w:p>
    <w:p w14:paraId="0FD4834B" w14:textId="314E9945" w:rsidR="00F67F9D" w:rsidRDefault="00411CD3">
      <w:pPr>
        <w:spacing w:line="360" w:lineRule="auto"/>
        <w:ind w:firstLineChars="342" w:firstLine="718"/>
        <w:rPr>
          <w:lang w:val="en-GB"/>
        </w:rPr>
      </w:pPr>
      <w:bookmarkStart w:id="7" w:name="_GoBack"/>
      <w:r>
        <w:rPr>
          <w:rFonts w:hint="eastAsia"/>
          <w:lang w:val="en-GB"/>
        </w:rPr>
        <w:t>本</w:t>
      </w:r>
      <w:r w:rsidR="005403BE">
        <w:rPr>
          <w:rFonts w:hint="eastAsia"/>
          <w:lang w:val="en-GB"/>
        </w:rPr>
        <w:t>音乐平台通过</w:t>
      </w:r>
      <w:r w:rsidR="006E04A1">
        <w:rPr>
          <w:rFonts w:hint="eastAsia"/>
          <w:lang w:val="en-GB"/>
        </w:rPr>
        <w:t>互联网</w:t>
      </w:r>
      <w:r>
        <w:rPr>
          <w:rFonts w:hint="eastAsia"/>
          <w:lang w:val="en-GB"/>
        </w:rPr>
        <w:t>向用户提供</w:t>
      </w:r>
      <w:r w:rsidR="006E04A1">
        <w:rPr>
          <w:rFonts w:hint="eastAsia"/>
          <w:lang w:val="en-GB"/>
        </w:rPr>
        <w:t>在线</w:t>
      </w:r>
      <w:r>
        <w:rPr>
          <w:rFonts w:hint="eastAsia"/>
          <w:lang w:val="en-GB"/>
        </w:rPr>
        <w:t>音乐服务</w:t>
      </w:r>
      <w:r w:rsidR="00AE1241">
        <w:rPr>
          <w:rFonts w:hint="eastAsia"/>
          <w:lang w:val="en-GB"/>
        </w:rPr>
        <w:t>，为用户提供一个收听音乐、音乐社区交流等服务的平台。</w:t>
      </w:r>
    </w:p>
    <w:bookmarkEnd w:id="7"/>
    <w:p w14:paraId="2972A6E8" w14:textId="77777777" w:rsidR="00AF2680" w:rsidRDefault="00F67F9D" w:rsidP="00AF268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项目目标：</w:t>
      </w:r>
    </w:p>
    <w:p w14:paraId="13680F37" w14:textId="531A6B1E" w:rsidR="00F67F9D" w:rsidRPr="00AF2680" w:rsidRDefault="00AF2680" w:rsidP="00AF2680">
      <w:pPr>
        <w:tabs>
          <w:tab w:val="left" w:pos="720"/>
        </w:tabs>
        <w:spacing w:line="360" w:lineRule="auto"/>
        <w:ind w:left="720"/>
        <w:rPr>
          <w:b/>
        </w:rPr>
      </w:pPr>
      <w:r>
        <w:rPr>
          <w:rFonts w:hint="eastAsia"/>
        </w:rPr>
        <w:t>开发一个在线音乐平台，均设计前端后端工作。前端主要实现用户登陆注册，歌曲展示，歌曲搜索，新歌首发，新碟首发，音乐排行榜，新歌等功能。后端主要实现用户管理，分类管理，歌曲管理，收藏管理，统计等功能。在实现基础功能的前提下，设计</w:t>
      </w:r>
      <w:r w:rsidR="00AD0B36">
        <w:rPr>
          <w:rFonts w:hint="eastAsia"/>
        </w:rPr>
        <w:t>界面</w:t>
      </w:r>
      <w:r>
        <w:rPr>
          <w:rFonts w:hint="eastAsia"/>
        </w:rPr>
        <w:t>，尽量将界面做得优美，提高用户体验感。</w:t>
      </w:r>
    </w:p>
    <w:p w14:paraId="1A1C5F7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系统边界：</w:t>
      </w:r>
    </w:p>
    <w:p w14:paraId="4D8616D7" w14:textId="7D325FBF" w:rsidR="00F67F9D" w:rsidRDefault="00AD0B36">
      <w:pPr>
        <w:spacing w:line="360" w:lineRule="auto"/>
        <w:ind w:firstLineChars="342" w:firstLine="718"/>
        <w:rPr>
          <w:lang w:val="en-GB"/>
        </w:rPr>
      </w:pPr>
      <w:r w:rsidRPr="00AD0B36">
        <w:rPr>
          <w:noProof/>
          <w:lang w:val="en-GB"/>
        </w:rPr>
        <w:drawing>
          <wp:inline distT="0" distB="0" distL="0" distR="0" wp14:anchorId="10900E49" wp14:editId="653704CC">
            <wp:extent cx="3819312" cy="2034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230" cy="20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1710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10"/>
        <w:gridCol w:w="1980"/>
        <w:gridCol w:w="2340"/>
      </w:tblGrid>
      <w:tr w:rsidR="00F67F9D" w14:paraId="13AA444F" w14:textId="77777777">
        <w:trPr>
          <w:trHeight w:val="552"/>
          <w:jc w:val="center"/>
        </w:trPr>
        <w:tc>
          <w:tcPr>
            <w:tcW w:w="1984" w:type="dxa"/>
            <w:shd w:val="clear" w:color="auto" w:fill="999999"/>
            <w:vAlign w:val="center"/>
          </w:tcPr>
          <w:p w14:paraId="72AC9C4C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1910" w:type="dxa"/>
            <w:shd w:val="clear" w:color="auto" w:fill="999999"/>
            <w:vAlign w:val="center"/>
          </w:tcPr>
          <w:p w14:paraId="62F5077E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14:paraId="6D2D5E96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2340" w:type="dxa"/>
            <w:shd w:val="clear" w:color="auto" w:fill="999999"/>
            <w:vAlign w:val="center"/>
          </w:tcPr>
          <w:p w14:paraId="00929D54" w14:textId="77777777" w:rsidR="00F67F9D" w:rsidRDefault="00F67F9D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F67F9D" w14:paraId="59999F8D" w14:textId="77777777">
        <w:trPr>
          <w:jc w:val="center"/>
        </w:trPr>
        <w:tc>
          <w:tcPr>
            <w:tcW w:w="1984" w:type="dxa"/>
          </w:tcPr>
          <w:p w14:paraId="060B454C" w14:textId="06602453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后台</w:t>
            </w:r>
          </w:p>
        </w:tc>
        <w:tc>
          <w:tcPr>
            <w:tcW w:w="1910" w:type="dxa"/>
          </w:tcPr>
          <w:p w14:paraId="796E353B" w14:textId="7716B206" w:rsidR="00F67F9D" w:rsidRDefault="00F67F9D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13FD1EF8" w14:textId="15D70531" w:rsidR="00F67F9D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</w:p>
        </w:tc>
        <w:tc>
          <w:tcPr>
            <w:tcW w:w="2340" w:type="dxa"/>
          </w:tcPr>
          <w:p w14:paraId="7099DBFE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F67F9D" w14:paraId="259147A4" w14:textId="77777777">
        <w:trPr>
          <w:jc w:val="center"/>
        </w:trPr>
        <w:tc>
          <w:tcPr>
            <w:tcW w:w="1984" w:type="dxa"/>
          </w:tcPr>
          <w:p w14:paraId="758ABCDC" w14:textId="5EE446AE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前端</w:t>
            </w:r>
          </w:p>
        </w:tc>
        <w:tc>
          <w:tcPr>
            <w:tcW w:w="1910" w:type="dxa"/>
          </w:tcPr>
          <w:p w14:paraId="667C3F8D" w14:textId="42101D91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后台管理</w:t>
            </w:r>
          </w:p>
        </w:tc>
        <w:tc>
          <w:tcPr>
            <w:tcW w:w="1980" w:type="dxa"/>
          </w:tcPr>
          <w:p w14:paraId="479EF956" w14:textId="57A1A1DF" w:rsidR="00F67F9D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2340" w:type="dxa"/>
          </w:tcPr>
          <w:p w14:paraId="38D02E69" w14:textId="77777777" w:rsidR="00F67F9D" w:rsidRDefault="00F67F9D">
            <w:pPr>
              <w:pStyle w:val="a7"/>
              <w:rPr>
                <w:lang w:val="en-GB" w:eastAsia="zh-CN"/>
              </w:rPr>
            </w:pPr>
          </w:p>
        </w:tc>
      </w:tr>
      <w:tr w:rsidR="000175A9" w14:paraId="7AE253FF" w14:textId="77777777">
        <w:trPr>
          <w:jc w:val="center"/>
        </w:trPr>
        <w:tc>
          <w:tcPr>
            <w:tcW w:w="1984" w:type="dxa"/>
          </w:tcPr>
          <w:p w14:paraId="4012637A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1C7F0E4C" w14:textId="7D8A6D3B" w:rsidR="000175A9" w:rsidRDefault="000175A9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网页端</w:t>
            </w:r>
          </w:p>
        </w:tc>
        <w:tc>
          <w:tcPr>
            <w:tcW w:w="1980" w:type="dxa"/>
          </w:tcPr>
          <w:p w14:paraId="51543E51" w14:textId="77988D7B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8</w:t>
            </w:r>
          </w:p>
        </w:tc>
        <w:tc>
          <w:tcPr>
            <w:tcW w:w="2340" w:type="dxa"/>
          </w:tcPr>
          <w:p w14:paraId="27E798EC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</w:tr>
      <w:tr w:rsidR="000175A9" w14:paraId="6B213384" w14:textId="77777777">
        <w:trPr>
          <w:jc w:val="center"/>
        </w:trPr>
        <w:tc>
          <w:tcPr>
            <w:tcW w:w="1984" w:type="dxa"/>
          </w:tcPr>
          <w:p w14:paraId="18BE243D" w14:textId="30C17D7F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原型设计</w:t>
            </w:r>
          </w:p>
        </w:tc>
        <w:tc>
          <w:tcPr>
            <w:tcW w:w="1910" w:type="dxa"/>
          </w:tcPr>
          <w:p w14:paraId="5180FF7E" w14:textId="0ABFE3A0" w:rsidR="000175A9" w:rsidRDefault="000175A9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5CD65B9D" w14:textId="0DE0DACD" w:rsidR="000175A9" w:rsidRDefault="00AD0B3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</w:p>
        </w:tc>
        <w:tc>
          <w:tcPr>
            <w:tcW w:w="2340" w:type="dxa"/>
          </w:tcPr>
          <w:p w14:paraId="268583E2" w14:textId="77777777" w:rsidR="000175A9" w:rsidRDefault="000175A9">
            <w:pPr>
              <w:pStyle w:val="a7"/>
              <w:rPr>
                <w:lang w:val="en-GB" w:eastAsia="zh-CN"/>
              </w:rPr>
            </w:pPr>
          </w:p>
        </w:tc>
      </w:tr>
      <w:tr w:rsidR="00F67F9D" w14:paraId="46CA6BC3" w14:textId="77777777">
        <w:trPr>
          <w:jc w:val="center"/>
        </w:trPr>
        <w:tc>
          <w:tcPr>
            <w:tcW w:w="1984" w:type="dxa"/>
          </w:tcPr>
          <w:p w14:paraId="51761BB8" w14:textId="77777777" w:rsidR="00F67F9D" w:rsidRDefault="00F67F9D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总工作量（人天）：</w:t>
            </w:r>
          </w:p>
        </w:tc>
        <w:tc>
          <w:tcPr>
            <w:tcW w:w="6230" w:type="dxa"/>
            <w:gridSpan w:val="3"/>
          </w:tcPr>
          <w:p w14:paraId="3B124413" w14:textId="0BFDCD0A" w:rsidR="00F67F9D" w:rsidRDefault="00AD0B36">
            <w:pPr>
              <w:pStyle w:val="a7"/>
              <w:keepNext/>
              <w:rPr>
                <w:lang w:val="en-GB" w:eastAsia="zh-CN"/>
              </w:rPr>
            </w:pPr>
            <w:r>
              <w:rPr>
                <w:lang w:val="en-GB" w:eastAsia="zh-CN"/>
              </w:rPr>
              <w:t>21</w:t>
            </w:r>
          </w:p>
        </w:tc>
      </w:tr>
    </w:tbl>
    <w:p w14:paraId="5E94F007" w14:textId="77777777" w:rsidR="00F67F9D" w:rsidRDefault="00F67F9D">
      <w:pPr>
        <w:pStyle w:val="aa"/>
      </w:pPr>
      <w:bookmarkStart w:id="8" w:name="_Toc3554352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工作量估算</w:t>
      </w:r>
      <w:bookmarkEnd w:id="8"/>
    </w:p>
    <w:p w14:paraId="12C934BB" w14:textId="77777777" w:rsidR="00F67F9D" w:rsidRDefault="00F67F9D">
      <w:pPr>
        <w:pStyle w:val="HTML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14:paraId="4BF8AAE5" w14:textId="77777777" w:rsidR="00F67F9D" w:rsidRDefault="00F67F9D">
      <w:pPr>
        <w:pStyle w:val="1"/>
      </w:pPr>
      <w:bookmarkStart w:id="9" w:name="_Toc354489437"/>
      <w:bookmarkStart w:id="10" w:name="_Toc355435252"/>
      <w:r>
        <w:rPr>
          <w:bCs w:val="0"/>
          <w:sz w:val="30"/>
          <w:szCs w:val="30"/>
        </w:rPr>
        <w:lastRenderedPageBreak/>
        <w:t>Team building and Schedule</w:t>
      </w:r>
      <w:r>
        <w:rPr>
          <w:rFonts w:hAnsi="宋体"/>
        </w:rPr>
        <w:t>开发团队组成和计划时间</w:t>
      </w:r>
      <w:bookmarkEnd w:id="9"/>
      <w:bookmarkEnd w:id="10"/>
    </w:p>
    <w:p w14:paraId="1DC0FF8A" w14:textId="1B8D6CC2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</w:t>
      </w:r>
      <w:r>
        <w:rPr>
          <w:rFonts w:hint="eastAsia"/>
          <w:b/>
        </w:rPr>
        <w:t>P</w:t>
      </w:r>
      <w:r>
        <w:rPr>
          <w:b/>
        </w:rPr>
        <w:t>lan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06</w:t>
      </w:r>
      <w:r>
        <w:rPr>
          <w:rFonts w:hint="eastAsia"/>
          <w:b/>
        </w:rPr>
        <w:t>-</w:t>
      </w:r>
      <w:r w:rsidR="00717B22">
        <w:rPr>
          <w:b/>
        </w:rPr>
        <w:t>16</w:t>
      </w:r>
      <w:r>
        <w:rPr>
          <w:rFonts w:hint="eastAsia"/>
          <w:b/>
        </w:rPr>
        <w:t>——</w:t>
      </w:r>
      <w:r w:rsidR="00717B22">
        <w:rPr>
          <w:b/>
        </w:rPr>
        <w:t>2020</w:t>
      </w:r>
      <w:r>
        <w:rPr>
          <w:rFonts w:hint="eastAsia"/>
          <w:b/>
        </w:rPr>
        <w:t>-</w:t>
      </w:r>
      <w:r w:rsidR="00717B22">
        <w:rPr>
          <w:b/>
        </w:rPr>
        <w:t>07</w:t>
      </w:r>
      <w:r>
        <w:rPr>
          <w:rFonts w:hint="eastAsia"/>
          <w:b/>
        </w:rPr>
        <w:t>-</w:t>
      </w:r>
      <w:r w:rsidR="00717B22">
        <w:rPr>
          <w:b/>
        </w:rPr>
        <w:t>04</w:t>
      </w:r>
    </w:p>
    <w:p w14:paraId="10181DA3" w14:textId="57438E0B" w:rsidR="00F67F9D" w:rsidRDefault="00F67F9D">
      <w:pPr>
        <w:spacing w:line="360" w:lineRule="auto"/>
        <w:ind w:firstLineChars="342" w:firstLine="721"/>
      </w:pPr>
      <w:r>
        <w:rPr>
          <w:b/>
        </w:rPr>
        <w:t>项目计划：</w:t>
      </w:r>
      <w:r>
        <w:t xml:space="preserve"> </w:t>
      </w:r>
      <w:r w:rsidR="00717B22">
        <w:t>2020</w:t>
      </w:r>
      <w:r>
        <w:t>年</w:t>
      </w:r>
      <w:r>
        <w:t xml:space="preserve"> </w:t>
      </w:r>
      <w:r w:rsidR="00717B22">
        <w:t>06</w:t>
      </w:r>
      <w:r>
        <w:rPr>
          <w:rFonts w:hint="eastAsia"/>
        </w:rPr>
        <w:t xml:space="preserve"> </w:t>
      </w:r>
      <w:r>
        <w:t>月</w:t>
      </w:r>
      <w:r>
        <w:t xml:space="preserve"> </w:t>
      </w:r>
      <w:r w:rsidR="00717B22">
        <w:t>16</w:t>
      </w:r>
      <w:r>
        <w:t xml:space="preserve"> </w:t>
      </w:r>
      <w:r>
        <w:t>日</w:t>
      </w:r>
      <w:r>
        <w:t xml:space="preserve"> - </w:t>
      </w:r>
      <w:r w:rsidR="00717B22">
        <w:t>2020</w:t>
      </w:r>
      <w:r>
        <w:t>年</w:t>
      </w:r>
      <w:r>
        <w:rPr>
          <w:rFonts w:hint="eastAsia"/>
        </w:rPr>
        <w:t xml:space="preserve"> </w:t>
      </w:r>
      <w:r w:rsidR="00717B22">
        <w:t>07</w:t>
      </w:r>
      <w:r>
        <w:t xml:space="preserve"> </w:t>
      </w:r>
      <w:r>
        <w:t>月</w:t>
      </w:r>
      <w:r>
        <w:t xml:space="preserve"> </w:t>
      </w:r>
      <w:r w:rsidR="00717B22">
        <w:t>04</w:t>
      </w:r>
      <w:r>
        <w:t xml:space="preserve">  </w:t>
      </w:r>
      <w:r>
        <w:t>日</w:t>
      </w:r>
      <w:r>
        <w:t xml:space="preserve"> </w:t>
      </w:r>
      <w:r>
        <w:t>（计</w:t>
      </w:r>
      <w:r w:rsidR="00717B22">
        <w:t>1</w:t>
      </w:r>
      <w:r>
        <w:t xml:space="preserve"> </w:t>
      </w:r>
      <w:r>
        <w:t>月）</w:t>
      </w:r>
    </w:p>
    <w:p w14:paraId="0835BB27" w14:textId="77777777" w:rsidR="00F67F9D" w:rsidRDefault="00F67F9D">
      <w:pPr>
        <w:spacing w:line="360" w:lineRule="auto"/>
        <w:ind w:firstLineChars="342" w:firstLine="718"/>
      </w:pPr>
    </w:p>
    <w:p w14:paraId="10597ED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 Number</w:t>
      </w:r>
      <w:r>
        <w:rPr>
          <w:rFonts w:hint="eastAsia"/>
          <w:b/>
        </w:rPr>
        <w:t>：</w:t>
      </w:r>
      <w:r>
        <w:rPr>
          <w:b/>
        </w:rPr>
        <w:t xml:space="preserve">         Name</w:t>
      </w:r>
      <w:r>
        <w:rPr>
          <w:rFonts w:hint="eastAsia"/>
          <w:b/>
        </w:rPr>
        <w:t>：</w:t>
      </w:r>
    </w:p>
    <w:p w14:paraId="5463D65F" w14:textId="6D8F131C" w:rsidR="00F67F9D" w:rsidRDefault="00F67F9D">
      <w:pPr>
        <w:spacing w:line="360" w:lineRule="auto"/>
        <w:ind w:firstLineChars="342"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>
        <w:t xml:space="preserve"> </w:t>
      </w:r>
      <w:r w:rsidR="008A2930">
        <w:t>1</w:t>
      </w:r>
      <w:r>
        <w:rPr>
          <w:rFonts w:hint="eastAsia"/>
        </w:rPr>
        <w:t xml:space="preserve"> </w:t>
      </w:r>
      <w:r>
        <w:t>人</w:t>
      </w:r>
      <w:r>
        <w:tab/>
      </w:r>
      <w:r>
        <w:tab/>
      </w:r>
      <w:r>
        <w:tab/>
      </w:r>
      <w:r>
        <w:tab/>
        <w:t xml:space="preserve">  </w:t>
      </w:r>
      <w:r>
        <w:t>姓名：</w:t>
      </w:r>
      <w:r w:rsidR="009A2EE9">
        <w:rPr>
          <w:rFonts w:hint="eastAsia"/>
        </w:rPr>
        <w:t>王梁</w:t>
      </w:r>
    </w:p>
    <w:p w14:paraId="1523D34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A6E142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Number</w:t>
      </w:r>
      <w:r>
        <w:rPr>
          <w:rFonts w:hint="eastAsia"/>
          <w:b/>
        </w:rPr>
        <w:t>：</w:t>
      </w:r>
      <w:r>
        <w:rPr>
          <w:b/>
        </w:rPr>
        <w:t xml:space="preserve">          Nam</w:t>
      </w:r>
      <w:r>
        <w:rPr>
          <w:rFonts w:hint="eastAsia"/>
          <w:b/>
        </w:rPr>
        <w:t>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</w:p>
    <w:p w14:paraId="0C08EF12" w14:textId="64595A3A" w:rsidR="00F67F9D" w:rsidRDefault="00F67F9D">
      <w:pPr>
        <w:spacing w:line="360" w:lineRule="auto"/>
        <w:ind w:firstLineChars="342" w:firstLine="721"/>
      </w:pPr>
      <w:r>
        <w:rPr>
          <w:b/>
        </w:rPr>
        <w:t>项目经理</w:t>
      </w:r>
      <w:r>
        <w:rPr>
          <w:rFonts w:hint="eastAsia"/>
          <w:b/>
        </w:rPr>
        <w:t>：</w:t>
      </w:r>
      <w:r>
        <w:t xml:space="preserve">   </w:t>
      </w:r>
      <w:r w:rsidR="008A2930">
        <w:t>1</w:t>
      </w:r>
      <w:r>
        <w:rPr>
          <w:rFonts w:hint="eastAsia"/>
        </w:rPr>
        <w:t xml:space="preserve"> </w:t>
      </w:r>
      <w:r>
        <w:t>人</w:t>
      </w:r>
      <w:r>
        <w:tab/>
        <w:t xml:space="preserve">              </w:t>
      </w:r>
      <w:r>
        <w:t>姓名：</w:t>
      </w:r>
      <w:r>
        <w:t xml:space="preserve"> </w:t>
      </w:r>
      <w:r w:rsidR="009A2EE9">
        <w:rPr>
          <w:rFonts w:hint="eastAsia"/>
        </w:rPr>
        <w:t>原智鸿</w:t>
      </w:r>
    </w:p>
    <w:p w14:paraId="4DC84E85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8791B0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</w:p>
    <w:p w14:paraId="790DFBA2" w14:textId="70199726" w:rsidR="00F67F9D" w:rsidRDefault="00F67F9D">
      <w:pPr>
        <w:spacing w:line="360" w:lineRule="auto"/>
        <w:ind w:firstLineChars="342" w:firstLine="721"/>
      </w:pPr>
      <w:r>
        <w:rPr>
          <w:b/>
        </w:rPr>
        <w:t>项目成员</w:t>
      </w:r>
      <w:r>
        <w:rPr>
          <w:rFonts w:hint="eastAsia"/>
          <w:b/>
        </w:rPr>
        <w:t>：</w:t>
      </w:r>
      <w:r>
        <w:t xml:space="preserve">  </w:t>
      </w:r>
      <w:r w:rsidR="00717B22">
        <w:t>3</w:t>
      </w:r>
      <w:r>
        <w:rPr>
          <w:rFonts w:hint="eastAsia"/>
        </w:rPr>
        <w:t xml:space="preserve"> </w:t>
      </w:r>
      <w:r>
        <w:t>人</w:t>
      </w:r>
      <w:r>
        <w:t xml:space="preserve">                 </w:t>
      </w:r>
    </w:p>
    <w:p w14:paraId="287B62E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8CE9F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58F78FB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14:paraId="2C51AFDC" w14:textId="06F1DA12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原智鸿（</w:t>
      </w:r>
      <w:proofErr w:type="gramStart"/>
      <w:r>
        <w:rPr>
          <w:rFonts w:hint="eastAsia"/>
          <w:lang w:val="en-GB"/>
        </w:rPr>
        <w:t>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</w:t>
      </w:r>
      <w:proofErr w:type="gramEnd"/>
      <w:r>
        <w:rPr>
          <w:rFonts w:hint="eastAsia"/>
          <w:lang w:val="en-GB"/>
        </w:rPr>
        <w:t>）</w:t>
      </w:r>
    </w:p>
    <w:p w14:paraId="54D443DE" w14:textId="51A7A828" w:rsidR="00F67F9D" w:rsidRDefault="00717B22">
      <w:pPr>
        <w:spacing w:line="360" w:lineRule="auto"/>
        <w:ind w:firstLineChars="342" w:firstLine="718"/>
        <w:rPr>
          <w:lang w:val="en-GB"/>
        </w:rPr>
      </w:pPr>
      <w:proofErr w:type="gramStart"/>
      <w:r>
        <w:rPr>
          <w:rFonts w:hint="eastAsia"/>
          <w:lang w:val="en-GB"/>
        </w:rPr>
        <w:t>韦</w:t>
      </w:r>
      <w:proofErr w:type="gramEnd"/>
      <w:r>
        <w:rPr>
          <w:rFonts w:hint="eastAsia"/>
          <w:lang w:val="en-GB"/>
        </w:rPr>
        <w:t>长沙（</w:t>
      </w:r>
      <w:proofErr w:type="gramStart"/>
      <w:r>
        <w:rPr>
          <w:rFonts w:hint="eastAsia"/>
          <w:lang w:val="en-GB"/>
        </w:rPr>
        <w:t>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</w:t>
      </w:r>
      <w:proofErr w:type="gramEnd"/>
      <w:r>
        <w:rPr>
          <w:rFonts w:hint="eastAsia"/>
          <w:lang w:val="en-GB"/>
        </w:rPr>
        <w:t>）</w:t>
      </w:r>
    </w:p>
    <w:p w14:paraId="6E3C7749" w14:textId="58E8EF66" w:rsidR="00F67F9D" w:rsidRDefault="00717B22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王格格（</w:t>
      </w:r>
      <w:proofErr w:type="gramStart"/>
      <w:r>
        <w:rPr>
          <w:rFonts w:hint="eastAsia"/>
          <w:lang w:val="en-GB"/>
        </w:rPr>
        <w:t>软工</w:t>
      </w:r>
      <w:r>
        <w:rPr>
          <w:rFonts w:hint="eastAsia"/>
          <w:lang w:val="en-GB"/>
        </w:rPr>
        <w:t>1</w:t>
      </w:r>
      <w:r>
        <w:rPr>
          <w:lang w:val="en-GB"/>
        </w:rPr>
        <w:t>802</w:t>
      </w:r>
      <w:r>
        <w:rPr>
          <w:rFonts w:hint="eastAsia"/>
          <w:lang w:val="en-GB"/>
        </w:rPr>
        <w:t>班</w:t>
      </w:r>
      <w:proofErr w:type="gramEnd"/>
      <w:r>
        <w:rPr>
          <w:rFonts w:hint="eastAsia"/>
          <w:lang w:val="en-GB"/>
        </w:rPr>
        <w:t>）</w:t>
      </w:r>
    </w:p>
    <w:p w14:paraId="20B90AFB" w14:textId="77777777" w:rsidR="00F67F9D" w:rsidRDefault="00F67F9D">
      <w:pPr>
        <w:pStyle w:val="1"/>
        <w:rPr>
          <w:rFonts w:hAnsi="宋体"/>
        </w:rPr>
      </w:pPr>
      <w:bookmarkStart w:id="11" w:name="_Toc112147966"/>
      <w:bookmarkStart w:id="12" w:name="_Toc326311861"/>
      <w:bookmarkStart w:id="13" w:name="_Toc354489438"/>
      <w:bookmarkStart w:id="14" w:name="_Toc355435253"/>
      <w:r>
        <w:rPr>
          <w:szCs w:val="28"/>
        </w:rPr>
        <w:t>Budget</w:t>
      </w:r>
      <w:r>
        <w:rPr>
          <w:rFonts w:hAnsi="宋体"/>
        </w:rPr>
        <w:t>项目预计支出</w:t>
      </w:r>
      <w:bookmarkEnd w:id="11"/>
      <w:bookmarkEnd w:id="12"/>
      <w:bookmarkEnd w:id="13"/>
      <w:bookmarkEnd w:id="14"/>
    </w:p>
    <w:p w14:paraId="75E7028B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14:paraId="3A5973A6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14:paraId="14B6898A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lang w:val="en-GB"/>
        </w:rPr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14:paraId="39C72BA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 xml:space="preserve">(average salary+ management </w:t>
      </w:r>
      <w:proofErr w:type="gramStart"/>
      <w:r>
        <w:rPr>
          <w:lang w:val="en-GB"/>
        </w:rPr>
        <w:t>fee)*</w:t>
      </w:r>
      <w:proofErr w:type="gramEnd"/>
      <w:r>
        <w:rPr>
          <w:lang w:val="en-GB"/>
        </w:rPr>
        <w:t xml:space="preserve"> number of staff * months=</w:t>
      </w:r>
      <w:r>
        <w:rPr>
          <w:rFonts w:hint="eastAsia"/>
          <w:lang w:val="en-GB"/>
        </w:rPr>
        <w:t xml:space="preserve"> </w:t>
      </w:r>
    </w:p>
    <w:p w14:paraId="28E197AE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="00665BE4">
        <w:rPr>
          <w:lang w:val="en-GB"/>
        </w:rPr>
        <w:t>0</w:t>
      </w:r>
    </w:p>
    <w:p w14:paraId="7184C008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14:paraId="0CC7DA3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A0BF5D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67E3A60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36541B9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14:paraId="7E970E40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lastRenderedPageBreak/>
        <w:t>None</w:t>
      </w:r>
    </w:p>
    <w:p w14:paraId="040AA85C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27E995AF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t xml:space="preserve">Traffic fee </w:t>
      </w:r>
      <w:r>
        <w:rPr>
          <w:rFonts w:hAnsi="宋体"/>
          <w:b/>
        </w:rPr>
        <w:t>交通费</w:t>
      </w:r>
      <w:r>
        <w:rPr>
          <w:rFonts w:hAnsi="宋体" w:hint="eastAsia"/>
          <w:b/>
        </w:rPr>
        <w:t>：</w:t>
      </w:r>
    </w:p>
    <w:p w14:paraId="47202042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36825AF8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1E8B183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Accommodation fee </w:t>
      </w:r>
      <w:r>
        <w:rPr>
          <w:rFonts w:hAnsi="宋体"/>
          <w:b/>
        </w:rPr>
        <w:t>住宿费</w:t>
      </w:r>
      <w:r>
        <w:rPr>
          <w:rFonts w:hAnsi="宋体" w:hint="eastAsia"/>
          <w:b/>
        </w:rPr>
        <w:t>：</w:t>
      </w:r>
    </w:p>
    <w:p w14:paraId="16EECB21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1F370FA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5342054E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14:paraId="26D25D0D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6F487BC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AC1B37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040F00B4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14:paraId="4E9AA167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1D2EC61C" w14:textId="77777777" w:rsidR="00F67F9D" w:rsidRDefault="00F67F9D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None  </w:t>
      </w:r>
      <w:r>
        <w:rPr>
          <w:rFonts w:hint="eastAsia"/>
          <w:b/>
        </w:rPr>
        <w:t>无</w:t>
      </w:r>
    </w:p>
    <w:p w14:paraId="2672E3E9" w14:textId="77777777" w:rsidR="00F67F9D" w:rsidRDefault="00F67F9D">
      <w:pPr>
        <w:spacing w:line="360" w:lineRule="auto"/>
        <w:ind w:firstLineChars="342" w:firstLine="718"/>
        <w:rPr>
          <w:lang w:val="en-GB"/>
        </w:rPr>
      </w:pPr>
    </w:p>
    <w:p w14:paraId="209E1CEA" w14:textId="77777777" w:rsidR="00F67F9D" w:rsidRDefault="00F67F9D">
      <w:pPr>
        <w:pStyle w:val="1"/>
      </w:pPr>
      <w:bookmarkStart w:id="15" w:name="_Toc112147970"/>
      <w:bookmarkStart w:id="16" w:name="_Toc326311862"/>
      <w:bookmarkStart w:id="17" w:name="_Toc354489439"/>
      <w:bookmarkStart w:id="18" w:name="_Toc355435254"/>
      <w:r>
        <w:t>Risks Evaluating and Mitigating</w:t>
      </w:r>
      <w:r>
        <w:rPr>
          <w:rFonts w:hAnsi="宋体"/>
        </w:rPr>
        <w:t>风险评估和规避</w:t>
      </w:r>
      <w:bookmarkEnd w:id="15"/>
      <w:bookmarkEnd w:id="16"/>
      <w:bookmarkEnd w:id="17"/>
      <w:bookmarkEnd w:id="18"/>
    </w:p>
    <w:p w14:paraId="234F6BF0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14:paraId="38ECA23E" w14:textId="77777777" w:rsidR="008A2930" w:rsidRDefault="008A2930" w:rsidP="008A2930">
      <w:pPr>
        <w:numPr>
          <w:ilvl w:val="0"/>
          <w:numId w:val="3"/>
        </w:numPr>
        <w:spacing w:line="360" w:lineRule="auto"/>
        <w:ind w:firstLineChars="342" w:firstLine="718"/>
      </w:pPr>
      <w:r>
        <w:rPr>
          <w:rFonts w:hint="eastAsia"/>
        </w:rPr>
        <w:t>每个成员的技术水平不同，都或多或少地有不会的技术，短时间能可能无法快速掌握项目开发所需的技术。</w:t>
      </w:r>
    </w:p>
    <w:p w14:paraId="6918E602" w14:textId="77777777" w:rsidR="008A2930" w:rsidRDefault="008A2930" w:rsidP="008A2930">
      <w:pPr>
        <w:numPr>
          <w:ilvl w:val="0"/>
          <w:numId w:val="3"/>
        </w:numPr>
        <w:spacing w:line="360" w:lineRule="auto"/>
        <w:ind w:firstLineChars="342" w:firstLine="718"/>
      </w:pPr>
      <w:r>
        <w:rPr>
          <w:rFonts w:hint="eastAsia"/>
        </w:rPr>
        <w:t>每个成员的分工不同，编写的代码风格及所遇到的问题不同，项目合并时可能会遇到问题。</w:t>
      </w:r>
    </w:p>
    <w:p w14:paraId="7B3CD17C" w14:textId="77777777" w:rsidR="008A2930" w:rsidRDefault="008A2930" w:rsidP="008A2930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成员之间分工合作，不一定要对所有技术都掌握，要在在掌握自己任务分工所对应的技术上，尽量去多学习，多收获。编写代码之前，成员之间要做好交流，制定代码规范，尽量提前规避后期合并项目的风险。</w:t>
      </w:r>
    </w:p>
    <w:p w14:paraId="673D7E6D" w14:textId="77777777" w:rsidR="008A2930" w:rsidRDefault="008A2930" w:rsidP="008A2930">
      <w:pPr>
        <w:spacing w:line="360" w:lineRule="auto"/>
        <w:ind w:firstLineChars="342" w:firstLine="718"/>
        <w:rPr>
          <w:lang w:val="en-GB"/>
        </w:rPr>
      </w:pPr>
    </w:p>
    <w:p w14:paraId="3D280985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14:paraId="4401F8B3" w14:textId="77777777" w:rsidR="008A2930" w:rsidRDefault="008A2930" w:rsidP="008A2930">
      <w:pPr>
        <w:numPr>
          <w:ilvl w:val="0"/>
          <w:numId w:val="4"/>
        </w:numPr>
        <w:spacing w:line="360" w:lineRule="auto"/>
        <w:ind w:firstLineChars="342" w:firstLine="718"/>
      </w:pPr>
      <w:r>
        <w:rPr>
          <w:rFonts w:hint="eastAsia"/>
        </w:rPr>
        <w:t>线上实训，组员之间无法面对面交流，不易于管理</w:t>
      </w:r>
    </w:p>
    <w:p w14:paraId="1AAECC83" w14:textId="77777777" w:rsidR="008A2930" w:rsidRDefault="008A2930" w:rsidP="008A2930">
      <w:pPr>
        <w:numPr>
          <w:ilvl w:val="0"/>
          <w:numId w:val="4"/>
        </w:numPr>
        <w:spacing w:line="360" w:lineRule="auto"/>
        <w:ind w:firstLineChars="342" w:firstLine="718"/>
      </w:pPr>
      <w:r>
        <w:rPr>
          <w:rFonts w:hint="eastAsia"/>
        </w:rPr>
        <w:t>每个人的开发都是独立的，如果没有及时交流，项目进度可能会不统一，可能不利于项目的管理。</w:t>
      </w:r>
    </w:p>
    <w:p w14:paraId="3EE87D21" w14:textId="77777777" w:rsidR="008A2930" w:rsidRDefault="008A2930" w:rsidP="008A2930">
      <w:pPr>
        <w:spacing w:line="360" w:lineRule="auto"/>
        <w:ind w:firstLineChars="342" w:firstLine="718"/>
      </w:pPr>
      <w:r>
        <w:lastRenderedPageBreak/>
        <w:t>Resolution</w:t>
      </w:r>
      <w:r>
        <w:t>解决</w:t>
      </w:r>
      <w:r>
        <w:rPr>
          <w:rFonts w:hint="eastAsia"/>
        </w:rPr>
        <w:t>：小组成员要每天认真填写项目进度汇报和个人工作报告，及时交流项目进度，在项目开发过程中及时交流沟通。</w:t>
      </w:r>
    </w:p>
    <w:p w14:paraId="78153606" w14:textId="77777777" w:rsidR="008A2930" w:rsidRDefault="008A2930" w:rsidP="008A2930">
      <w:pPr>
        <w:spacing w:line="360" w:lineRule="auto"/>
        <w:ind w:firstLineChars="342" w:firstLine="718"/>
        <w:rPr>
          <w:lang w:val="en-GB"/>
        </w:rPr>
      </w:pPr>
    </w:p>
    <w:p w14:paraId="60C6789E" w14:textId="77777777" w:rsidR="008A2930" w:rsidRDefault="008A2930" w:rsidP="008A2930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14:paraId="390E29BA" w14:textId="77777777" w:rsidR="008A2930" w:rsidRDefault="008A2930" w:rsidP="008A2930">
      <w:pPr>
        <w:numPr>
          <w:ilvl w:val="0"/>
          <w:numId w:val="5"/>
        </w:numPr>
        <w:spacing w:line="360" w:lineRule="auto"/>
        <w:ind w:firstLineChars="300" w:firstLine="630"/>
      </w:pPr>
      <w:r>
        <w:rPr>
          <w:rFonts w:hint="eastAsia"/>
        </w:rPr>
        <w:t>线上实训，组员之间可能无法及时沟通，对于开发过程中可能出现的问题，无法及时进行交流学习。</w:t>
      </w:r>
    </w:p>
    <w:p w14:paraId="6F63A6B9" w14:textId="77777777" w:rsidR="008A2930" w:rsidRDefault="008A2930" w:rsidP="008A2930">
      <w:pPr>
        <w:numPr>
          <w:ilvl w:val="0"/>
          <w:numId w:val="5"/>
        </w:numPr>
        <w:spacing w:line="360" w:lineRule="auto"/>
        <w:ind w:firstLineChars="300" w:firstLine="630"/>
      </w:pPr>
      <w:r>
        <w:rPr>
          <w:rFonts w:hint="eastAsia"/>
        </w:rPr>
        <w:t>代码调试过程中可能会出现很多</w:t>
      </w:r>
      <w:r>
        <w:rPr>
          <w:rFonts w:hint="eastAsia"/>
        </w:rPr>
        <w:t>bug</w:t>
      </w:r>
      <w:r>
        <w:rPr>
          <w:rFonts w:hint="eastAsia"/>
        </w:rPr>
        <w:t>，可能一个人无法独立解决</w:t>
      </w:r>
    </w:p>
    <w:p w14:paraId="27DB98ED" w14:textId="50D56C62" w:rsidR="00F67F9D" w:rsidRDefault="008A2930" w:rsidP="008A2930">
      <w:pPr>
        <w:spacing w:line="360" w:lineRule="auto"/>
        <w:ind w:firstLineChars="342" w:firstLine="718"/>
      </w:pPr>
      <w:r>
        <w:rPr>
          <w:lang w:val="en-GB"/>
        </w:rPr>
        <w:t>Resolution</w:t>
      </w:r>
      <w:r>
        <w:rPr>
          <w:lang w:val="en-GB"/>
        </w:rPr>
        <w:t>解决</w:t>
      </w:r>
      <w:r>
        <w:rPr>
          <w:rFonts w:hint="eastAsia"/>
          <w:lang w:val="en-GB"/>
        </w:rPr>
        <w:t>：</w:t>
      </w:r>
      <w:r>
        <w:rPr>
          <w:lang w:val="en-GB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小组成员要每天在线上交流进度，对于开发过程中出现的问题，尽量自己解决。不能解决的问题，要及时询问同学或者相应老师。</w:t>
      </w:r>
    </w:p>
    <w:sectPr w:rsidR="00F67F9D"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CA482" w14:textId="77777777" w:rsidR="006918F9" w:rsidRDefault="006918F9">
      <w:r>
        <w:separator/>
      </w:r>
    </w:p>
  </w:endnote>
  <w:endnote w:type="continuationSeparator" w:id="0">
    <w:p w14:paraId="743F04EA" w14:textId="77777777" w:rsidR="006918F9" w:rsidRDefault="0069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4519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  <w:p w14:paraId="7D6AAA38" w14:textId="77777777" w:rsidR="00F67F9D" w:rsidRDefault="00F67F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3B44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0F682" w14:textId="77777777" w:rsidR="00F67F9D" w:rsidRDefault="00F67F9D">
    <w:pPr>
      <w:pStyle w:val="af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9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10243" w14:textId="77777777" w:rsidR="006918F9" w:rsidRDefault="006918F9">
      <w:r>
        <w:separator/>
      </w:r>
    </w:p>
  </w:footnote>
  <w:footnote w:type="continuationSeparator" w:id="0">
    <w:p w14:paraId="6B6AC54E" w14:textId="77777777" w:rsidR="006918F9" w:rsidRDefault="00691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7B61" w14:textId="36385C04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31A1F7D4" wp14:editId="40346CA2">
          <wp:extent cx="566928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92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4DAE3" w14:textId="64847DA7" w:rsidR="00F67F9D" w:rsidRDefault="00F67F9D">
    <w:pPr>
      <w:pStyle w:val="af0"/>
    </w:pPr>
    <w:r>
      <w:rPr>
        <w:rFonts w:hint="eastAsia"/>
      </w:rPr>
      <w:t xml:space="preserve">        </w:t>
    </w:r>
    <w:r w:rsidR="00770997">
      <w:rPr>
        <w:noProof/>
      </w:rPr>
      <w:drawing>
        <wp:inline distT="0" distB="0" distL="0" distR="0" wp14:anchorId="6BC7D5F9" wp14:editId="5880E956">
          <wp:extent cx="5676900" cy="3810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57C0" w14:textId="1994B3EF" w:rsidR="00F67F9D" w:rsidRDefault="00770997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2DAD489F" wp14:editId="323AECA1">
          <wp:extent cx="5775960" cy="38862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596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"/>
      </v:shape>
    </w:pict>
  </w:numPicBullet>
  <w:abstractNum w:abstractNumId="0" w15:restartNumberingAfterBreak="0">
    <w:nsid w:val="D184484F"/>
    <w:multiLevelType w:val="singleLevel"/>
    <w:tmpl w:val="D18448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abstractNum w:abstractNumId="3" w15:restartNumberingAfterBreak="0">
    <w:nsid w:val="15E4E5F8"/>
    <w:multiLevelType w:val="singleLevel"/>
    <w:tmpl w:val="15E4E5F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FB41DE"/>
    <w:multiLevelType w:val="singleLevel"/>
    <w:tmpl w:val="67FB41D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5A9"/>
    <w:rsid w:val="00172A27"/>
    <w:rsid w:val="003A5799"/>
    <w:rsid w:val="00411CD3"/>
    <w:rsid w:val="00480F1D"/>
    <w:rsid w:val="005150BE"/>
    <w:rsid w:val="005403BE"/>
    <w:rsid w:val="00665BE4"/>
    <w:rsid w:val="006918F9"/>
    <w:rsid w:val="006E04A1"/>
    <w:rsid w:val="00717B22"/>
    <w:rsid w:val="00770997"/>
    <w:rsid w:val="008A2930"/>
    <w:rsid w:val="009A2EE9"/>
    <w:rsid w:val="00AD0B36"/>
    <w:rsid w:val="00AE1241"/>
    <w:rsid w:val="00AF2680"/>
    <w:rsid w:val="00CE4986"/>
    <w:rsid w:val="00DE34EF"/>
    <w:rsid w:val="00E24370"/>
    <w:rsid w:val="00F67F9D"/>
    <w:rsid w:val="1DEC57A6"/>
    <w:rsid w:val="240A022E"/>
    <w:rsid w:val="6C386C1D"/>
    <w:rsid w:val="72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233B2D"/>
  <w15:chartTrackingRefBased/>
  <w15:docId w15:val="{01717ECD-4D3D-4526-AA9F-185B53C1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link w:val="a3"/>
    <w:rPr>
      <w:rFonts w:ascii="Arial" w:hAnsi="Arial"/>
      <w:b/>
      <w:sz w:val="21"/>
      <w:szCs w:val="22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CharChar0">
    <w:name w:val="表格文本 Char Char"/>
    <w:link w:val="a7"/>
    <w:rPr>
      <w:rFonts w:ascii="Arial" w:eastAsia="宋体" w:hAnsi="Arial"/>
      <w:szCs w:val="21"/>
      <w:lang w:val="en-US" w:eastAsia="en-US" w:bidi="ar-SA"/>
    </w:rPr>
  </w:style>
  <w:style w:type="character" w:styleId="a8">
    <w:name w:val="page number"/>
    <w:basedOn w:val="a0"/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b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c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  <w:style w:type="paragraph" w:customStyle="1" w:styleId="a7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ad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styleId="ae">
    <w:name w:val="table of figures"/>
    <w:basedOn w:val="a"/>
    <w:next w:val="a"/>
    <w:pPr>
      <w:ind w:leftChars="200" w:left="200" w:hangingChars="200" w:hanging="200"/>
    </w:p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TOC1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0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1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2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  <w:style w:type="paragraph" w:styleId="af3">
    <w:name w:val="List Paragraph"/>
    <w:basedOn w:val="a"/>
    <w:uiPriority w:val="99"/>
    <w:qFormat/>
    <w:rsid w:val="00AF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s\Projects\Java\paganini-document\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261</TotalTime>
  <Pages>7</Pages>
  <Words>416</Words>
  <Characters>2375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2786</CharactersWithSpaces>
  <SharedDoc>false</SharedDoc>
  <HLinks>
    <vt:vector size="24" baseType="variant"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_Toc355435254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_Toc355435253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_Toc355435252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_Toc355435251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dc:description/>
  <cp:lastModifiedBy>赤尾</cp:lastModifiedBy>
  <cp:revision>10</cp:revision>
  <dcterms:created xsi:type="dcterms:W3CDTF">2020-06-15T14:09:00Z</dcterms:created>
  <dcterms:modified xsi:type="dcterms:W3CDTF">2020-06-17T02:19:00Z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